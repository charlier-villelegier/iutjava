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14:paraId="12A29BEA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8C9C9D7" wp14:editId="20511B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8B0C58" wp14:editId="0B6564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366421" w14:textId="77777777" w:rsidR="002C53B2" w:rsidRPr="00703848" w:rsidRDefault="002C53B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4AC3781" w14:textId="77777777" w:rsidR="002C53B2" w:rsidRPr="00703848" w:rsidRDefault="002C53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366421" w14:textId="77777777" w:rsidR="002C53B2" w:rsidRPr="00703848" w:rsidRDefault="002C53B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4AC3781" w14:textId="77777777" w:rsidR="002C53B2" w:rsidRPr="00703848" w:rsidRDefault="002C53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441B21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D749AE" wp14:editId="1D3284E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2A3A5" w14:textId="77777777" w:rsidR="002C53B2" w:rsidRDefault="002C53B2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729CE4B4" w14:textId="77777777" w:rsidR="002C53B2" w:rsidRDefault="002C53B2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07FEBFA9" w14:textId="77777777" w:rsidR="002C53B2" w:rsidRDefault="002C53B2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942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91"/>
                                  <w:gridCol w:w="1476"/>
                                  <w:gridCol w:w="4284"/>
                                  <w:gridCol w:w="1791"/>
                                </w:tblGrid>
                                <w:tr w:rsidR="002C53B2" w14:paraId="24E3055E" w14:textId="77777777" w:rsidTr="006F69F1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139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91" w:type="dxa"/>
                                    </w:tcPr>
                                    <w:p w14:paraId="530B6A05" w14:textId="77777777" w:rsidR="002C53B2" w:rsidRPr="00260206" w:rsidRDefault="002C53B2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1476" w:type="dxa"/>
                                    </w:tcPr>
                                    <w:p w14:paraId="77EF216C" w14:textId="77777777" w:rsidR="002C53B2" w:rsidRPr="00260206" w:rsidRDefault="002C53B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4284" w:type="dxa"/>
                                    </w:tcPr>
                                    <w:p w14:paraId="2BE223BF" w14:textId="77777777" w:rsidR="002C53B2" w:rsidRPr="00260206" w:rsidRDefault="002C53B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791" w:type="dxa"/>
                                    </w:tcPr>
                                    <w:p w14:paraId="1D822570" w14:textId="77777777" w:rsidR="002C53B2" w:rsidRPr="00260206" w:rsidRDefault="002C53B2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2C53B2" w14:paraId="5F2EC7D1" w14:textId="77777777" w:rsidTr="006F69F1">
                                  <w:trPr>
                                    <w:trHeight w:val="139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91" w:type="dxa"/>
                                    </w:tcPr>
                                    <w:p w14:paraId="3451AC29" w14:textId="77777777" w:rsidR="002C53B2" w:rsidRPr="00260206" w:rsidRDefault="002C53B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CHARLIER</w:t>
                                      </w:r>
                                    </w:p>
                                  </w:tc>
                                  <w:tc>
                                    <w:tcPr>
                                      <w:tcW w:w="1476" w:type="dxa"/>
                                    </w:tcPr>
                                    <w:p w14:paraId="3C465F89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Léo</w:t>
                                      </w:r>
                                    </w:p>
                                  </w:tc>
                                  <w:tc>
                                    <w:tcPr>
                                      <w:tcW w:w="4284" w:type="dxa"/>
                                    </w:tcPr>
                                    <w:p w14:paraId="72CBDEE9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leo.charlier@u-psud.fr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791" w:type="dxa"/>
                                    </w:tcPr>
                                    <w:p w14:paraId="1233902D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  <w:tr w:rsidR="002C53B2" w14:paraId="425B41DC" w14:textId="77777777" w:rsidTr="006F69F1">
                                  <w:trPr>
                                    <w:trHeight w:val="139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91" w:type="dxa"/>
                                    </w:tcPr>
                                    <w:p w14:paraId="20B482FB" w14:textId="77777777" w:rsidR="002C53B2" w:rsidRPr="00260206" w:rsidRDefault="002C53B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VILLELEGIER</w:t>
                                      </w:r>
                                    </w:p>
                                  </w:tc>
                                  <w:tc>
                                    <w:tcPr>
                                      <w:tcW w:w="1476" w:type="dxa"/>
                                    </w:tcPr>
                                    <w:p w14:paraId="481199CB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Xavier</w:t>
                                      </w:r>
                                    </w:p>
                                  </w:tc>
                                  <w:tc>
                                    <w:tcPr>
                                      <w:tcW w:w="4284" w:type="dxa"/>
                                    </w:tcPr>
                                    <w:p w14:paraId="6645ECF1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xavier.villelegier@u-psud.fr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791" w:type="dxa"/>
                                    </w:tcPr>
                                    <w:p w14:paraId="239FBE7B" w14:textId="77777777" w:rsidR="002C53B2" w:rsidRPr="00260206" w:rsidRDefault="002C53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3A2</w:t>
                                      </w:r>
                                    </w:p>
                                  </w:tc>
                                </w:tr>
                              </w:tbl>
                              <w:p w14:paraId="41FA7235" w14:textId="77777777" w:rsidR="002C53B2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3FFC3A90" w14:textId="77777777" w:rsidR="002C53B2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A5F81F3" w14:textId="77777777" w:rsidR="002C53B2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D0926BC" w14:textId="77777777" w:rsidR="002C53B2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731FE3DE" w14:textId="77777777" w:rsidR="002C53B2" w:rsidRPr="007A11AB" w:rsidRDefault="002C53B2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7692A3A5" w14:textId="77777777" w:rsidR="002C53B2" w:rsidRDefault="002C53B2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729CE4B4" w14:textId="77777777" w:rsidR="002C53B2" w:rsidRDefault="002C53B2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07FEBFA9" w14:textId="77777777" w:rsidR="002C53B2" w:rsidRDefault="002C53B2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942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391"/>
                            <w:gridCol w:w="1476"/>
                            <w:gridCol w:w="4284"/>
                            <w:gridCol w:w="1791"/>
                          </w:tblGrid>
                          <w:tr w:rsidR="002C53B2" w14:paraId="24E3055E" w14:textId="77777777" w:rsidTr="006F69F1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3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91" w:type="dxa"/>
                              </w:tcPr>
                              <w:p w14:paraId="530B6A05" w14:textId="77777777" w:rsidR="002C53B2" w:rsidRPr="00260206" w:rsidRDefault="002C53B2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1476" w:type="dxa"/>
                              </w:tcPr>
                              <w:p w14:paraId="77EF216C" w14:textId="77777777" w:rsidR="002C53B2" w:rsidRPr="00260206" w:rsidRDefault="002C53B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4284" w:type="dxa"/>
                              </w:tcPr>
                              <w:p w14:paraId="2BE223BF" w14:textId="77777777" w:rsidR="002C53B2" w:rsidRPr="00260206" w:rsidRDefault="002C53B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791" w:type="dxa"/>
                              </w:tcPr>
                              <w:p w14:paraId="1D822570" w14:textId="77777777" w:rsidR="002C53B2" w:rsidRPr="00260206" w:rsidRDefault="002C53B2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2C53B2" w14:paraId="5F2EC7D1" w14:textId="77777777" w:rsidTr="006F69F1">
                            <w:trPr>
                              <w:trHeight w:val="13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91" w:type="dxa"/>
                              </w:tcPr>
                              <w:p w14:paraId="3451AC29" w14:textId="77777777" w:rsidR="002C53B2" w:rsidRPr="00260206" w:rsidRDefault="002C53B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CHARLIER</w:t>
                                </w:r>
                              </w:p>
                            </w:tc>
                            <w:tc>
                              <w:tcPr>
                                <w:tcW w:w="1476" w:type="dxa"/>
                              </w:tcPr>
                              <w:p w14:paraId="3C465F89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Léo</w:t>
                                </w:r>
                              </w:p>
                            </w:tc>
                            <w:tc>
                              <w:tcPr>
                                <w:tcW w:w="4284" w:type="dxa"/>
                              </w:tcPr>
                              <w:p w14:paraId="72CBDEE9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leo.charlier@u-psud.fr</w:t>
                                </w:r>
                              </w:p>
                            </w:tc>
                            <w:tc>
                              <w:tcPr>
                                <w:tcW w:w="1791" w:type="dxa"/>
                              </w:tcPr>
                              <w:p w14:paraId="1233902D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  <w:tr w:rsidR="002C53B2" w14:paraId="425B41DC" w14:textId="77777777" w:rsidTr="006F69F1">
                            <w:trPr>
                              <w:trHeight w:val="13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91" w:type="dxa"/>
                              </w:tcPr>
                              <w:p w14:paraId="20B482FB" w14:textId="77777777" w:rsidR="002C53B2" w:rsidRPr="00260206" w:rsidRDefault="002C53B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VILLELEGIER</w:t>
                                </w:r>
                              </w:p>
                            </w:tc>
                            <w:tc>
                              <w:tcPr>
                                <w:tcW w:w="1476" w:type="dxa"/>
                              </w:tcPr>
                              <w:p w14:paraId="481199CB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Xavier</w:t>
                                </w:r>
                              </w:p>
                            </w:tc>
                            <w:tc>
                              <w:tcPr>
                                <w:tcW w:w="4284" w:type="dxa"/>
                              </w:tcPr>
                              <w:p w14:paraId="6645ECF1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xavier.villelegier@u-psud.fr</w:t>
                                </w:r>
                              </w:p>
                            </w:tc>
                            <w:tc>
                              <w:tcPr>
                                <w:tcW w:w="1791" w:type="dxa"/>
                              </w:tcPr>
                              <w:p w14:paraId="239FBE7B" w14:textId="77777777" w:rsidR="002C53B2" w:rsidRPr="00260206" w:rsidRDefault="002C53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3A2</w:t>
                                </w:r>
                              </w:p>
                            </w:tc>
                          </w:tr>
                        </w:tbl>
                        <w:p w14:paraId="41FA7235" w14:textId="77777777" w:rsidR="002C53B2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3FFC3A90" w14:textId="77777777" w:rsidR="002C53B2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A5F81F3" w14:textId="77777777" w:rsidR="002C53B2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D0926BC" w14:textId="77777777" w:rsidR="002C53B2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731FE3DE" w14:textId="77777777" w:rsidR="002C53B2" w:rsidRPr="007A11AB" w:rsidRDefault="002C53B2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6D18087" w14:textId="77777777" w:rsidR="007F2214" w:rsidRPr="00F223C8" w:rsidRDefault="007F2214">
              <w:pPr>
                <w:pStyle w:val="TOCHeading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0E3C9616" w14:textId="77777777" w:rsidR="00CE7C54" w:rsidRDefault="007F2214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Hyperlink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5688B5" w14:textId="77777777" w:rsidR="00CE7C54" w:rsidRDefault="002C53B2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Hyperlink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3C762DE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Hyperlink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28B3B1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Hyperlink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826D5C" w14:textId="77777777" w:rsidR="00CE7C54" w:rsidRDefault="002C53B2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Hyperlink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5AA3705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Hyperlink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0D7111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Hyperlink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4B76023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Hyperlink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EFD2B7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Hyperlink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0739291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Hyperlink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CAA795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Hyperlink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58BCFFA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Hyperlink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B68348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Hyperlink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D75CB7" w14:textId="77777777" w:rsidR="00CE7C54" w:rsidRDefault="002C53B2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Hyperlink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0CA030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Hyperlink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6A24C2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Hyperlink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Hyperlink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210FFB7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Hyperlink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2EF622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Hyperlink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A54A59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Hyperlink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22038F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Hyperlink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CEF6CDF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Hyperlink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30A4BF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Hyperlink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2CDF12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Hyperlink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768B68" w14:textId="77777777" w:rsidR="00CE7C54" w:rsidRDefault="002C53B2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Hyperlink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Hyperlink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7CEF4C3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Hyperlink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990D0D4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Hyperlink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3A835C1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Hyperlink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722CD55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Hyperlink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Hyperlink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D2C13C4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Hyperlink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EFF1088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Hyperlink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2A126F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Hyperlink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123525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Hyperlink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48D99FE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Hyperlink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7597F0B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Hyperlink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F6B6D57" w14:textId="77777777" w:rsidR="00CE7C54" w:rsidRDefault="002C53B2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Hyperlink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74E59C1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Hyperlink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3D60EF8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Hyperlink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608E901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Hyperlink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EDFABF2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Hyperlink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D441EC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Hyperlink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F1E0DC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Hyperlink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C4C47DE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Hyperlink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6DD184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Hyperlink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10B5B77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Hyperlink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C0CC02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Hyperlink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5F3227" w14:textId="77777777" w:rsidR="00CE7C54" w:rsidRDefault="002C53B2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Hyperlink"/>
                    <w:noProof/>
                  </w:rPr>
                  <w:t xml:space="preserve">TD/TP 5 – </w:t>
                </w:r>
                <w:r w:rsidR="00CE7C54" w:rsidRPr="007410FC">
                  <w:rPr>
                    <w:rStyle w:val="Hyperlink"/>
                    <w:i/>
                    <w:noProof/>
                  </w:rPr>
                  <w:t>Threads</w:t>
                </w:r>
                <w:r w:rsidR="00CE7C54" w:rsidRPr="007410FC">
                  <w:rPr>
                    <w:rStyle w:val="Hyperlink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51402AC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Hyperlink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B747BF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Hyperlink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14813E6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Hyperlink"/>
                    <w:noProof/>
                  </w:rPr>
                  <w:t xml:space="preserve">Exercice 2 : </w:t>
                </w:r>
                <w:r w:rsidR="00CE7C54" w:rsidRPr="007410FC">
                  <w:rPr>
                    <w:rStyle w:val="Hyperlink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5302A29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Hyperlink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CE24EF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Hyperlink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66BCDF3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Hyperlink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0C8B720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Hyperlink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F2603EB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Hyperlink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71182E" w14:textId="77777777" w:rsidR="00CE7C54" w:rsidRDefault="002C53B2">
              <w:pPr>
                <w:pStyle w:val="TOC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Hyperlink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B94CF7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Hyperlink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8CA78AC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Hyperlink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Hyperlink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842942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Hyperlink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Hyperlink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Hyperlink"/>
                    <w:noProof/>
                  </w:rPr>
                  <w:t xml:space="preserve">avec une </w:t>
                </w:r>
                <w:r w:rsidR="00CE7C54" w:rsidRPr="007410FC">
                  <w:rPr>
                    <w:rStyle w:val="Hyperlink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2FD3D2" w14:textId="77777777" w:rsidR="00CE7C54" w:rsidRDefault="002C53B2">
              <w:pPr>
                <w:pStyle w:val="TOC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Hyperlink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DDE918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Hyperlink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441456" w14:textId="77777777" w:rsidR="00CE7C54" w:rsidRDefault="002C53B2">
              <w:pPr>
                <w:pStyle w:val="TOC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Hyperlink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ECD002F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98CD5DA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5AF4F0AC" w14:textId="77777777" w:rsidR="00944AD0" w:rsidRDefault="00A324F1" w:rsidP="00A324F1">
      <w:pPr>
        <w:pStyle w:val="Heading1"/>
      </w:pPr>
      <w:bookmarkStart w:id="0" w:name="_Toc430965353"/>
      <w:r>
        <w:lastRenderedPageBreak/>
        <w:t>Evaluation</w:t>
      </w:r>
      <w:bookmarkEnd w:id="0"/>
    </w:p>
    <w:p w14:paraId="01C1E695" w14:textId="77777777"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3A4CC056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6B78B6B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4A6C3E92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35A94870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556F8DBA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D7B804E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14:paraId="75F5FAB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78A10CA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7194707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39D0CC9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2B004A4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52EFFD4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FAC3BF4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FC6974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60A77B4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14313AD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FAAE747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D84C94B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7A2B314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660EC51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6D9E97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A778149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15A795F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5931641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92B07F0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0DEB15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7A46C73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854D2E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B1C28F8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2DC41E0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16D8175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B049D86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025CA5B6" w14:textId="77777777" w:rsidR="00944AD0" w:rsidRDefault="00944AD0" w:rsidP="00944AD0"/>
    <w:p w14:paraId="374DF515" w14:textId="77777777" w:rsidR="00944AD0" w:rsidRDefault="00944AD0" w:rsidP="00944AD0">
      <w:r>
        <w:br w:type="page"/>
      </w:r>
    </w:p>
    <w:p w14:paraId="44C008CA" w14:textId="77777777" w:rsidR="007A11AB" w:rsidRDefault="007A11AB" w:rsidP="003121AA">
      <w:pPr>
        <w:pStyle w:val="Heading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161DF5EB" w14:textId="77777777" w:rsidR="00A33286" w:rsidRPr="00A33286" w:rsidRDefault="00A33286" w:rsidP="00D22DC9">
      <w:pPr>
        <w:pStyle w:val="Heading2"/>
      </w:pPr>
    </w:p>
    <w:p w14:paraId="166FE542" w14:textId="77777777" w:rsidR="00EF7E70" w:rsidRDefault="00EF7E70" w:rsidP="00D22DC9">
      <w:pPr>
        <w:pStyle w:val="Heading2"/>
      </w:pPr>
      <w:bookmarkStart w:id="2" w:name="_Toc430965355"/>
      <w:r>
        <w:t>Avant de commencer …</w:t>
      </w:r>
      <w:bookmarkEnd w:id="2"/>
    </w:p>
    <w:p w14:paraId="5DBAC0E2" w14:textId="77777777" w:rsidR="00EF7E70" w:rsidRPr="00EF7E70" w:rsidRDefault="00EF7E70" w:rsidP="00EF7E70"/>
    <w:p w14:paraId="608688DF" w14:textId="77777777" w:rsidR="007A11AB" w:rsidRDefault="007A11AB" w:rsidP="007A11AB">
      <w:pPr>
        <w:pStyle w:val="ListParagraph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243DCCFF" w14:textId="77777777" w:rsidR="007A11AB" w:rsidRDefault="007A11AB" w:rsidP="00D05BD7">
      <w:pPr>
        <w:pStyle w:val="ListParagraph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71EE2162" w14:textId="77777777" w:rsidR="002B4C62" w:rsidRDefault="002D5A2B" w:rsidP="002B4C62">
      <w:pPr>
        <w:pStyle w:val="ListParagraph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14:paraId="5783A922" w14:textId="77777777" w:rsidR="00F00B21" w:rsidRDefault="00F00B21" w:rsidP="002B4C62">
      <w:pPr>
        <w:pStyle w:val="ListParagraph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14:paraId="70FC52FE" w14:textId="77777777" w:rsidR="00277995" w:rsidRDefault="00277995" w:rsidP="0078485C">
      <w:pPr>
        <w:pStyle w:val="ListParagraph"/>
        <w:jc w:val="center"/>
      </w:pPr>
    </w:p>
    <w:p w14:paraId="1B08CBB8" w14:textId="77777777" w:rsidR="00F00B21" w:rsidRDefault="00F00B21" w:rsidP="0078485C">
      <w:pPr>
        <w:pStyle w:val="ListParagraph"/>
        <w:jc w:val="center"/>
      </w:pPr>
      <w:r>
        <w:rPr>
          <w:noProof/>
          <w:lang w:val="en-US" w:eastAsia="en-US"/>
        </w:rPr>
        <w:drawing>
          <wp:inline distT="0" distB="0" distL="0" distR="0" wp14:anchorId="36228DCE" wp14:editId="66A6EE87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B7C059F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1990F4" wp14:editId="48DAA74C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1FF06BF2" w14:textId="77777777" w:rsidR="00EF7E70" w:rsidRPr="00277995" w:rsidRDefault="00277995" w:rsidP="00277995">
      <w:pPr>
        <w:pStyle w:val="ListParagrap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0F377" wp14:editId="4798E270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14:paraId="6569EBD1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3C418" wp14:editId="0FF6ABA8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FD065" w14:textId="77777777" w:rsidR="002C53B2" w:rsidRDefault="002C53B2" w:rsidP="009B5C10">
                            <w:pPr>
                              <w:jc w:val="center"/>
                            </w:pPr>
                          </w:p>
                          <w:p w14:paraId="24FA82DE" w14:textId="77777777" w:rsidR="002C53B2" w:rsidRDefault="002C53B2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244FD065" w14:textId="77777777" w:rsidR="002C53B2" w:rsidRDefault="002C53B2" w:rsidP="009B5C10">
                      <w:pPr>
                        <w:jc w:val="center"/>
                      </w:pPr>
                    </w:p>
                    <w:p w14:paraId="24FA82DE" w14:textId="77777777" w:rsidR="002C53B2" w:rsidRDefault="002C53B2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2B88A704" w14:textId="77777777" w:rsidR="00EF7E70" w:rsidRDefault="00EF7E70" w:rsidP="00D22DC9">
      <w:pPr>
        <w:pStyle w:val="Heading2"/>
      </w:pPr>
      <w:bookmarkStart w:id="3" w:name="_Toc430965356"/>
      <w:r>
        <w:t>A propos des TD/TP</w:t>
      </w:r>
      <w:bookmarkEnd w:id="3"/>
    </w:p>
    <w:p w14:paraId="347C021F" w14:textId="77777777" w:rsidR="00EF7E70" w:rsidRPr="00EF7E70" w:rsidRDefault="00EF7E70" w:rsidP="00EF7E70"/>
    <w:p w14:paraId="146A258C" w14:textId="77777777" w:rsidR="00EF7E70" w:rsidRDefault="00EF7E70" w:rsidP="002B4C62">
      <w:pPr>
        <w:pStyle w:val="ListParagraph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472F2DDF" w14:textId="77777777" w:rsidR="00857811" w:rsidRDefault="00947471" w:rsidP="00857811">
      <w:pPr>
        <w:pStyle w:val="ListParagraph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77FF9ED2" w14:textId="77777777" w:rsidR="00DE341D" w:rsidRDefault="00B650CE" w:rsidP="00DE341D">
      <w:pPr>
        <w:pStyle w:val="ListParagraph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247CE430" w14:textId="77777777" w:rsidR="00DE341D" w:rsidRDefault="00DE341D" w:rsidP="00DE341D">
      <w:pPr>
        <w:pStyle w:val="ListParagraph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664ACFB0" w14:textId="77777777" w:rsidR="00340A2D" w:rsidRDefault="00340A2D" w:rsidP="002B4C62">
      <w:pPr>
        <w:pStyle w:val="ListParagraph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5F0E935D" w14:textId="77777777" w:rsidR="00EF7E70" w:rsidRDefault="00EF7E70" w:rsidP="00EF7E70"/>
    <w:p w14:paraId="4D383D5D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0196E5D1" w14:textId="77777777" w:rsidR="00925F56" w:rsidRDefault="00925F56" w:rsidP="003121AA">
      <w:pPr>
        <w:pStyle w:val="Heading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14FB2BEA" w14:textId="77777777" w:rsidR="00260206" w:rsidRDefault="00260206" w:rsidP="00260206"/>
    <w:p w14:paraId="02D07133" w14:textId="77777777" w:rsidR="00260206" w:rsidRDefault="00295FB2" w:rsidP="00D22DC9">
      <w:pPr>
        <w:pStyle w:val="Heading2"/>
      </w:pPr>
      <w:bookmarkStart w:id="5" w:name="_Toc430965358"/>
      <w:r>
        <w:t>Exercices</w:t>
      </w:r>
      <w:bookmarkEnd w:id="5"/>
    </w:p>
    <w:p w14:paraId="1193718F" w14:textId="77777777" w:rsidR="00DB2F71" w:rsidRPr="00295FB2" w:rsidRDefault="00DB2F71" w:rsidP="00295FB2"/>
    <w:p w14:paraId="60782360" w14:textId="77777777" w:rsidR="00277D95" w:rsidRDefault="00410DF4" w:rsidP="00295FB2">
      <w:pPr>
        <w:pStyle w:val="Heading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7BF1F758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14:paraId="0CAAEED9" w14:textId="77777777" w:rsidR="00DB2F71" w:rsidRDefault="00DB2F71" w:rsidP="00DB2F71">
      <w:pPr>
        <w:pStyle w:val="ListParagraph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14:paraId="1499A252" w14:textId="77777777" w:rsidR="00DB2F71" w:rsidRDefault="004D0AA7" w:rsidP="00DB2F71">
      <w:pPr>
        <w:pStyle w:val="ListParagraph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64F4F310" w14:textId="77777777" w:rsidR="008F16D5" w:rsidRPr="008F16D5" w:rsidRDefault="008F16D5" w:rsidP="008F16D5">
      <w:pPr>
        <w:pStyle w:val="ListParagraph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14:paraId="241D8D66" w14:textId="77777777" w:rsidR="008F16D5" w:rsidRPr="008F16D5" w:rsidRDefault="008F16D5" w:rsidP="008F16D5">
      <w:pPr>
        <w:pStyle w:val="ListParagraph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14:paraId="1CC63AB4" w14:textId="77777777" w:rsidR="008F16D5" w:rsidRPr="00176F4F" w:rsidRDefault="008F16D5" w:rsidP="008F16D5">
      <w:pPr>
        <w:pStyle w:val="ListParagraph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14:paraId="7BC6CB27" w14:textId="77777777" w:rsidR="00176F4F" w:rsidRPr="008F16D5" w:rsidRDefault="00176F4F" w:rsidP="008F16D5">
      <w:pPr>
        <w:pStyle w:val="ListParagraph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14:paraId="146C871D" w14:textId="77777777" w:rsidR="008F16D5" w:rsidRDefault="008F16D5" w:rsidP="008F16D5">
      <w:pPr>
        <w:pStyle w:val="ListParagraph"/>
        <w:ind w:left="1440"/>
      </w:pPr>
    </w:p>
    <w:p w14:paraId="22882566" w14:textId="77777777" w:rsidR="00547DBF" w:rsidRPr="00547DBF" w:rsidRDefault="004D0AA7" w:rsidP="00DB2F71">
      <w:pPr>
        <w:pStyle w:val="ListParagraph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14:paraId="5C0F86EE" w14:textId="77777777" w:rsidR="00547DBF" w:rsidRDefault="00547DBF" w:rsidP="00547DBF">
      <w:pPr>
        <w:pStyle w:val="ListParagraph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14:paraId="5AB8403C" w14:textId="77777777" w:rsidR="004D0AA7" w:rsidRDefault="004D0AA7" w:rsidP="004D0AA7">
      <w:pPr>
        <w:pStyle w:val="ListParagraph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69852D96" w14:textId="77777777" w:rsidR="00EF7E70" w:rsidRPr="008F16D5" w:rsidRDefault="004D0AA7" w:rsidP="00DB2F71">
      <w:pPr>
        <w:pStyle w:val="ListParagraph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r w:rsidR="005E1668" w:rsidRPr="008F16D5">
        <w:rPr>
          <w:b/>
          <w:i/>
        </w:rPr>
        <w:t xml:space="preserve"> </w:t>
      </w:r>
    </w:p>
    <w:p w14:paraId="3532D3FF" w14:textId="77777777" w:rsidR="00DB2F71" w:rsidRDefault="008F16D5" w:rsidP="00DB2F71">
      <w:pPr>
        <w:pStyle w:val="ListParagraph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14:paraId="79FBA4D1" w14:textId="77777777" w:rsidR="0059514E" w:rsidRDefault="0059514E" w:rsidP="00DB2F71">
      <w:pPr>
        <w:pStyle w:val="ListParagraph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14:paraId="45EED532" w14:textId="77777777" w:rsidR="001924E7" w:rsidRPr="001924E7" w:rsidRDefault="004D0AA7" w:rsidP="0002265F">
      <w:pPr>
        <w:pStyle w:val="ListParagraph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14:paraId="7675AEF6" w14:textId="77777777" w:rsidR="001924E7" w:rsidRDefault="001924E7" w:rsidP="001924E7">
      <w:pPr>
        <w:pStyle w:val="ListParagraph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14:paraId="1BC5FE5E" w14:textId="77777777" w:rsidR="0002265F" w:rsidRPr="007F5B6E" w:rsidRDefault="0002265F" w:rsidP="001924E7">
      <w:pPr>
        <w:pStyle w:val="ListParagraph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14:paraId="15BC1E50" w14:textId="77777777" w:rsidR="007F5B6E" w:rsidRDefault="004D0AA7" w:rsidP="007F5B6E">
      <w:pPr>
        <w:pStyle w:val="ListParagraph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14:paraId="6CE3A572" w14:textId="77777777" w:rsidR="007F5B6E" w:rsidRPr="000501B1" w:rsidRDefault="007F5B6E" w:rsidP="007F5B6E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744F0411" w14:textId="77777777" w:rsidR="007F5B6E" w:rsidRPr="000501B1" w:rsidRDefault="007F5B6E" w:rsidP="007F5B6E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14:paraId="165BF18C" w14:textId="77777777" w:rsidR="001924E7" w:rsidRPr="006D09F6" w:rsidRDefault="007F5B6E" w:rsidP="006D09F6">
      <w:pPr>
        <w:pStyle w:val="ListParagraph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14:paraId="604E3497" w14:textId="77777777" w:rsidR="0002265F" w:rsidRDefault="0002265F" w:rsidP="00DB2F71">
      <w:pPr>
        <w:pStyle w:val="Heading3"/>
      </w:pPr>
    </w:p>
    <w:p w14:paraId="33446F8E" w14:textId="77777777" w:rsidR="00410DF4" w:rsidRPr="00410DF4" w:rsidRDefault="00410DF4" w:rsidP="000A1783">
      <w:pPr>
        <w:pStyle w:val="Heading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6378673C" w14:textId="77777777"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14:paraId="1D1D6209" w14:textId="77777777" w:rsidR="00DB2F71" w:rsidRDefault="00884990" w:rsidP="0002265F">
      <w:pPr>
        <w:pStyle w:val="ListParagraph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14:paraId="0B46A2B4" w14:textId="77777777" w:rsidR="00884990" w:rsidRPr="00884990" w:rsidRDefault="00884990" w:rsidP="0002265F">
      <w:pPr>
        <w:pStyle w:val="ListParagraph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2FDC860B" w14:textId="77777777" w:rsidR="00884990" w:rsidRPr="00884990" w:rsidRDefault="00884990" w:rsidP="0002265F">
      <w:pPr>
        <w:pStyle w:val="ListParagraph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3A0F25BE" w14:textId="77777777" w:rsidR="00884990" w:rsidRPr="00884990" w:rsidRDefault="00884990" w:rsidP="0002265F">
      <w:pPr>
        <w:pStyle w:val="ListParagraph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7227CA61" w14:textId="77777777" w:rsidR="00A2429C" w:rsidRPr="00C65133" w:rsidRDefault="00884990" w:rsidP="00A2429C">
      <w:pPr>
        <w:pStyle w:val="ListParagraph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14:paraId="7B8BDBB4" w14:textId="77777777" w:rsidR="00EF7E70" w:rsidRDefault="00EF7E70" w:rsidP="00A2429C"/>
    <w:p w14:paraId="3F787AF5" w14:textId="77777777" w:rsidR="00A2429C" w:rsidRDefault="00D833B2" w:rsidP="00295FB2">
      <w:pPr>
        <w:pStyle w:val="Heading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0C11D882" w14:textId="77777777" w:rsidR="00FF6C3C" w:rsidRDefault="00FF6C3C" w:rsidP="00FF6C3C">
      <w:pPr>
        <w:pStyle w:val="ListParagraph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23AB9BFD" w14:textId="77777777" w:rsidR="00FF6C3C" w:rsidRDefault="00FF6C3C" w:rsidP="00FF6C3C">
      <w:pPr>
        <w:pStyle w:val="ListParagraph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14:paraId="098C0B8F" w14:textId="77777777" w:rsidR="00FF6C3C" w:rsidRPr="00FF6C3C" w:rsidRDefault="00FF6C3C" w:rsidP="00FF6C3C">
      <w:pPr>
        <w:pStyle w:val="ListParagraph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5CA42DD6" w14:textId="77777777" w:rsidR="00FF6C3C" w:rsidRPr="00FF6C3C" w:rsidRDefault="00FF6C3C" w:rsidP="00FF6C3C">
      <w:pPr>
        <w:pStyle w:val="ListParagraph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14:paraId="217F501F" w14:textId="77777777" w:rsidR="00C65133" w:rsidRPr="00C65133" w:rsidRDefault="00C65133" w:rsidP="00C65133"/>
    <w:p w14:paraId="2C3185E3" w14:textId="77777777" w:rsidR="00295FB2" w:rsidRDefault="00FC6207" w:rsidP="00FC6207">
      <w:pPr>
        <w:pStyle w:val="Heading2"/>
      </w:pPr>
      <w:bookmarkStart w:id="9" w:name="_Toc430965362"/>
      <w:r>
        <w:lastRenderedPageBreak/>
        <w:t>Aide</w:t>
      </w:r>
      <w:bookmarkEnd w:id="9"/>
    </w:p>
    <w:p w14:paraId="02EA1A07" w14:textId="77777777" w:rsidR="0064617C" w:rsidRPr="0064617C" w:rsidRDefault="0064617C" w:rsidP="001736EB">
      <w:pPr>
        <w:pStyle w:val="ListParagraph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14:paraId="69F539BC" w14:textId="77777777" w:rsidR="00FC6207" w:rsidRPr="0064617C" w:rsidRDefault="001736EB" w:rsidP="001736EB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8" w:history="1">
        <w:r w:rsidRPr="00F929EC">
          <w:rPr>
            <w:rStyle w:val="Hyperlink"/>
          </w:rPr>
          <w:t>https://openclassrooms.com/courses/apprenez-a-programmer-en-java/les-menus-et-boites-de-dialogue</w:t>
        </w:r>
      </w:hyperlink>
    </w:p>
    <w:p w14:paraId="7FB4CE2B" w14:textId="77777777" w:rsidR="00295FB2" w:rsidRDefault="00295FB2" w:rsidP="00295FB2"/>
    <w:p w14:paraId="5656358A" w14:textId="77777777" w:rsidR="00295FB2" w:rsidRDefault="00295FB2" w:rsidP="00D22DC9">
      <w:pPr>
        <w:pStyle w:val="Heading2"/>
      </w:pPr>
      <w:bookmarkStart w:id="10" w:name="_Toc430965363"/>
      <w:r>
        <w:t>Rapport</w:t>
      </w:r>
      <w:bookmarkEnd w:id="10"/>
    </w:p>
    <w:p w14:paraId="4450DAF4" w14:textId="77777777" w:rsidR="001D0CCB" w:rsidRDefault="001D0CCB" w:rsidP="001D0CCB"/>
    <w:p w14:paraId="6CECAB17" w14:textId="77777777" w:rsidR="001D0CCB" w:rsidRDefault="001D0CCB" w:rsidP="001D0CCB">
      <w:pPr>
        <w:pStyle w:val="Heading3"/>
      </w:pPr>
      <w:bookmarkStart w:id="11" w:name="_Toc430965364"/>
      <w:r>
        <w:t>Description des travaux</w:t>
      </w:r>
      <w:bookmarkEnd w:id="11"/>
    </w:p>
    <w:p w14:paraId="4E6C7323" w14:textId="77777777" w:rsidR="002C53B2" w:rsidRDefault="002C53B2" w:rsidP="002C53B2"/>
    <w:p w14:paraId="3189E134" w14:textId="77777777" w:rsidR="002C53B2" w:rsidRDefault="002C53B2" w:rsidP="002C53B2">
      <w:pPr>
        <w:pStyle w:val="ListParagraph"/>
        <w:numPr>
          <w:ilvl w:val="0"/>
          <w:numId w:val="31"/>
        </w:numPr>
      </w:pPr>
      <w:r>
        <w:t>Réponses aux questions</w:t>
      </w:r>
    </w:p>
    <w:p w14:paraId="1191596A" w14:textId="77777777" w:rsidR="002C53B2" w:rsidRDefault="002C53B2" w:rsidP="002C53B2">
      <w:pPr>
        <w:pStyle w:val="ListParagraph"/>
        <w:numPr>
          <w:ilvl w:val="0"/>
          <w:numId w:val="31"/>
        </w:numPr>
      </w:pPr>
      <w:r>
        <w:t>Ajouts des méthodes et fonctions héritées afin de corriger les erreurs de compilation</w:t>
      </w:r>
    </w:p>
    <w:p w14:paraId="102002F7" w14:textId="77777777" w:rsidR="002C53B2" w:rsidRDefault="002C53B2" w:rsidP="002C53B2">
      <w:pPr>
        <w:pStyle w:val="ListParagraph"/>
        <w:numPr>
          <w:ilvl w:val="0"/>
          <w:numId w:val="31"/>
        </w:numPr>
      </w:pPr>
      <w:r>
        <w:t xml:space="preserve">Test en exécutant </w:t>
      </w:r>
      <w:proofErr w:type="gramStart"/>
      <w:r>
        <w:t>le</w:t>
      </w:r>
      <w:proofErr w:type="gramEnd"/>
      <w:r>
        <w:t xml:space="preserve"> main dans </w:t>
      </w:r>
      <w:proofErr w:type="spellStart"/>
      <w:r>
        <w:t>IUTSheduler</w:t>
      </w:r>
      <w:proofErr w:type="spellEnd"/>
    </w:p>
    <w:p w14:paraId="371E6DD6" w14:textId="77777777" w:rsidR="002C53B2" w:rsidRDefault="002C53B2" w:rsidP="002C53B2">
      <w:pPr>
        <w:pStyle w:val="ListParagraph"/>
        <w:numPr>
          <w:ilvl w:val="0"/>
          <w:numId w:val="31"/>
        </w:numPr>
      </w:pPr>
      <w:r>
        <w:t xml:space="preserve">Recherche sur le fonctionnement du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(Pouvoir </w:t>
      </w:r>
      <w:r w:rsidR="00C223E2">
        <w:t>« </w:t>
      </w:r>
      <w:r>
        <w:t>superposer</w:t>
      </w:r>
      <w:r w:rsidR="00C223E2">
        <w:t> »</w:t>
      </w:r>
      <w:r>
        <w:t xml:space="preserve"> les vues et afficher celle désirée)</w:t>
      </w:r>
    </w:p>
    <w:p w14:paraId="256875BF" w14:textId="77777777" w:rsidR="002C53B2" w:rsidRPr="002C53B2" w:rsidRDefault="002C53B2" w:rsidP="002C53B2">
      <w:pPr>
        <w:pStyle w:val="ListParagraph"/>
        <w:numPr>
          <w:ilvl w:val="0"/>
          <w:numId w:val="31"/>
        </w:numPr>
      </w:pPr>
      <w:r>
        <w:t xml:space="preserve">Recherche sur l’utilité d’un </w:t>
      </w:r>
      <w:proofErr w:type="spellStart"/>
      <w:r>
        <w:t>Factory</w:t>
      </w:r>
      <w:proofErr w:type="spellEnd"/>
    </w:p>
    <w:p w14:paraId="3379F369" w14:textId="77777777" w:rsidR="001D0CCB" w:rsidRDefault="001D0CCB" w:rsidP="001D0CCB">
      <w:pPr>
        <w:pStyle w:val="Heading3"/>
      </w:pPr>
    </w:p>
    <w:p w14:paraId="687BC082" w14:textId="77777777" w:rsidR="001D0CCB" w:rsidRDefault="001D0CCB" w:rsidP="001D0CCB">
      <w:pPr>
        <w:pStyle w:val="Heading3"/>
      </w:pPr>
      <w:bookmarkStart w:id="12" w:name="_Toc430965365"/>
      <w:r>
        <w:t>Difficultés rencontrées</w:t>
      </w:r>
      <w:bookmarkEnd w:id="12"/>
    </w:p>
    <w:p w14:paraId="6E95325C" w14:textId="77777777" w:rsidR="002C53B2" w:rsidRDefault="002C53B2" w:rsidP="002C53B2"/>
    <w:p w14:paraId="6CB9EC47" w14:textId="77777777" w:rsidR="002C53B2" w:rsidRDefault="00C223E2" w:rsidP="002C53B2">
      <w:pPr>
        <w:pStyle w:val="ListParagraph"/>
        <w:numPr>
          <w:ilvl w:val="0"/>
          <w:numId w:val="32"/>
        </w:numPr>
      </w:pPr>
      <w:r>
        <w:t>Certaines questions</w:t>
      </w:r>
      <w:r w:rsidR="002C53B2">
        <w:t xml:space="preserve"> sont déjà </w:t>
      </w:r>
      <w:proofErr w:type="gramStart"/>
      <w:r w:rsidR="002C53B2">
        <w:t>faite</w:t>
      </w:r>
      <w:proofErr w:type="gramEnd"/>
      <w:r w:rsidR="002C53B2">
        <w:t>, mais il faut fouiller un peu pour le savoir.</w:t>
      </w:r>
    </w:p>
    <w:p w14:paraId="33AA5F8C" w14:textId="77777777" w:rsidR="002C53B2" w:rsidRDefault="002C53B2" w:rsidP="00807A79">
      <w:pPr>
        <w:pStyle w:val="ListParagraph"/>
        <w:numPr>
          <w:ilvl w:val="0"/>
          <w:numId w:val="33"/>
        </w:numPr>
      </w:pPr>
      <w:r w:rsidRPr="00807A79">
        <w:rPr>
          <w:u w:val="single"/>
        </w:rPr>
        <w:t>Ex </w:t>
      </w:r>
      <w:r>
        <w:t xml:space="preserve">: « 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>
        <w:rPr>
          <w:b/>
          <w:i/>
        </w:rPr>
        <w:t>new</w:t>
      </w:r>
      <w:r w:rsidRPr="008F16D5">
        <w:rPr>
          <w:b/>
          <w:i/>
        </w:rPr>
        <w:t>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conserver le message »</w:t>
      </w:r>
    </w:p>
    <w:p w14:paraId="4163EEE0" w14:textId="77777777" w:rsidR="00807A79" w:rsidRDefault="00807A79" w:rsidP="00807A79">
      <w:pPr>
        <w:pStyle w:val="ListParagraph"/>
        <w:ind w:left="1440"/>
      </w:pPr>
    </w:p>
    <w:p w14:paraId="2A204C29" w14:textId="77777777" w:rsidR="002C53B2" w:rsidRDefault="002C53B2" w:rsidP="002C53B2">
      <w:pPr>
        <w:pStyle w:val="ListParagraph"/>
        <w:ind w:left="1440"/>
      </w:pPr>
      <w:r>
        <w:sym w:font="Wingdings" w:char="F0E0"/>
      </w:r>
      <w:r>
        <w:t xml:space="preserve"> Dans </w:t>
      </w:r>
      <w:proofErr w:type="spellStart"/>
      <w:r>
        <w:t>setMessage</w:t>
      </w:r>
      <w:proofErr w:type="spellEnd"/>
      <w:r>
        <w:t xml:space="preserve"> on appel </w:t>
      </w:r>
      <w:proofErr w:type="spellStart"/>
      <w:r>
        <w:t>super.fireMessage</w:t>
      </w:r>
      <w:proofErr w:type="spellEnd"/>
      <w:r>
        <w:t xml:space="preserve"> qui elle appelle déjà </w:t>
      </w:r>
      <w:proofErr w:type="spellStart"/>
      <w:r>
        <w:t>newMessage</w:t>
      </w:r>
      <w:proofErr w:type="spellEnd"/>
      <w:r>
        <w:t xml:space="preserve"> de chaque élément</w:t>
      </w:r>
    </w:p>
    <w:p w14:paraId="3416939E" w14:textId="77777777" w:rsidR="002C53B2" w:rsidRDefault="002C53B2" w:rsidP="002C53B2">
      <w:pPr>
        <w:pStyle w:val="ListParagraph"/>
        <w:ind w:left="1440"/>
      </w:pPr>
    </w:p>
    <w:p w14:paraId="6129DC41" w14:textId="77777777" w:rsidR="002C53B2" w:rsidRDefault="00C223E2" w:rsidP="00C223E2">
      <w:pPr>
        <w:pStyle w:val="ListParagraph"/>
        <w:numPr>
          <w:ilvl w:val="0"/>
          <w:numId w:val="32"/>
        </w:numPr>
      </w:pPr>
      <w:r>
        <w:t xml:space="preserve">Compréhension </w:t>
      </w:r>
      <w:proofErr w:type="gramStart"/>
      <w:r>
        <w:t>des design</w:t>
      </w:r>
      <w:proofErr w:type="gramEnd"/>
      <w:r>
        <w:t xml:space="preserve"> pattern (</w:t>
      </w:r>
      <w:proofErr w:type="spellStart"/>
      <w:r>
        <w:t>Factory</w:t>
      </w:r>
      <w:proofErr w:type="spellEnd"/>
      <w:r>
        <w:t xml:space="preserve"> notamment)</w:t>
      </w:r>
      <w:bookmarkStart w:id="13" w:name="_GoBack"/>
      <w:bookmarkEnd w:id="13"/>
    </w:p>
    <w:p w14:paraId="1DF38ADF" w14:textId="77777777" w:rsidR="002C53B2" w:rsidRPr="002C53B2" w:rsidRDefault="002C53B2" w:rsidP="002C53B2">
      <w:pPr>
        <w:pStyle w:val="ListParagraph"/>
      </w:pPr>
    </w:p>
    <w:p w14:paraId="23235E03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1EDA5A21" w14:textId="77777777" w:rsidR="007F2214" w:rsidRPr="00F223C8" w:rsidRDefault="007F2214" w:rsidP="007F2214">
      <w:pPr>
        <w:rPr>
          <w:noProof/>
        </w:rPr>
      </w:pPr>
    </w:p>
    <w:p w14:paraId="39C070F1" w14:textId="77777777" w:rsidR="00925F56" w:rsidRDefault="00925F56" w:rsidP="00925F56">
      <w:pPr>
        <w:pStyle w:val="Heading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14:paraId="26B995EF" w14:textId="77777777" w:rsidR="00260206" w:rsidRDefault="00260206" w:rsidP="00D22DC9">
      <w:pPr>
        <w:pStyle w:val="Heading2"/>
      </w:pPr>
    </w:p>
    <w:p w14:paraId="38B9B722" w14:textId="77777777" w:rsidR="001D0CCB" w:rsidRDefault="001D0CCB" w:rsidP="00D22DC9">
      <w:pPr>
        <w:pStyle w:val="Heading2"/>
      </w:pPr>
      <w:bookmarkStart w:id="15" w:name="_Toc430965367"/>
      <w:r>
        <w:t>Exercices</w:t>
      </w:r>
      <w:bookmarkEnd w:id="15"/>
    </w:p>
    <w:p w14:paraId="47B36DDD" w14:textId="77777777" w:rsidR="008C43F9" w:rsidRDefault="008C43F9" w:rsidP="00533439"/>
    <w:p w14:paraId="498AA14F" w14:textId="77777777" w:rsidR="008C43F9" w:rsidRDefault="00FD6EA4" w:rsidP="001D0CCB">
      <w:pPr>
        <w:pStyle w:val="Heading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14:paraId="665B2E5C" w14:textId="77777777" w:rsidR="004F3E14" w:rsidRDefault="000A1783" w:rsidP="004F3E14">
      <w:pPr>
        <w:pStyle w:val="ListParagraph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530E7762" w14:textId="77777777" w:rsidR="000A1783" w:rsidRPr="000A1783" w:rsidRDefault="000A1783" w:rsidP="004F3E14">
      <w:pPr>
        <w:pStyle w:val="ListParagraph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6D06BD05" w14:textId="77777777" w:rsidR="008C43F9" w:rsidRDefault="008C43F9" w:rsidP="00533439"/>
    <w:p w14:paraId="368E6187" w14:textId="77777777" w:rsidR="000A1783" w:rsidRDefault="000A1783" w:rsidP="000A1783">
      <w:pPr>
        <w:pStyle w:val="Heading3"/>
      </w:pPr>
      <w:bookmarkStart w:id="17" w:name="_Toc430965369"/>
      <w:r>
        <w:t>Exercice 2 : Internationalisation</w:t>
      </w:r>
      <w:bookmarkEnd w:id="17"/>
    </w:p>
    <w:p w14:paraId="0F404380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14:paraId="2F6A359B" w14:textId="77777777" w:rsidR="000A1783" w:rsidRDefault="000A1783" w:rsidP="00533439"/>
    <w:p w14:paraId="18974651" w14:textId="77777777" w:rsidR="00533439" w:rsidRDefault="00FD6EA4" w:rsidP="001D0CCB">
      <w:pPr>
        <w:pStyle w:val="Heading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14:paraId="7E713E14" w14:textId="77777777" w:rsidR="00533439" w:rsidRDefault="000A1783" w:rsidP="00533439">
      <w:pPr>
        <w:pStyle w:val="ListParagraph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14:paraId="59678F5B" w14:textId="77777777" w:rsidR="00AD46FF" w:rsidRPr="00AD46FF" w:rsidRDefault="00AD46FF" w:rsidP="00533439">
      <w:pPr>
        <w:pStyle w:val="ListParagraph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14:paraId="74F38D44" w14:textId="77777777" w:rsidR="005E1668" w:rsidRDefault="005E1668" w:rsidP="005E1668"/>
    <w:p w14:paraId="3E7F6988" w14:textId="77777777" w:rsidR="005E1668" w:rsidRDefault="008C3C62" w:rsidP="001D0CCB">
      <w:pPr>
        <w:pStyle w:val="Heading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14:paraId="39005BC0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5DCCAA51" w14:textId="77777777" w:rsidR="001D0CCB" w:rsidRDefault="001D0CCB" w:rsidP="001D0CCB"/>
    <w:p w14:paraId="0FAECFE7" w14:textId="77777777" w:rsidR="000A1783" w:rsidRDefault="008C3C62" w:rsidP="000A1783">
      <w:pPr>
        <w:pStyle w:val="Heading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14:paraId="406A88AA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5209C0FE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5B3DA4F1" w14:textId="77777777" w:rsidR="001D0CCB" w:rsidRDefault="001D0CCB" w:rsidP="001D0CCB"/>
    <w:p w14:paraId="66ED9521" w14:textId="77777777" w:rsidR="001D0CCB" w:rsidRDefault="001D0CCB" w:rsidP="00D22DC9">
      <w:pPr>
        <w:pStyle w:val="Heading2"/>
      </w:pPr>
      <w:bookmarkStart w:id="21" w:name="_Toc430965373"/>
      <w:r>
        <w:t>Rapport</w:t>
      </w:r>
      <w:bookmarkEnd w:id="21"/>
    </w:p>
    <w:p w14:paraId="437EFC30" w14:textId="77777777" w:rsidR="001D0CCB" w:rsidRDefault="001D0CCB" w:rsidP="001D0CCB"/>
    <w:p w14:paraId="799D982C" w14:textId="77777777" w:rsidR="001D0CCB" w:rsidRDefault="001D0CCB" w:rsidP="001D0CCB">
      <w:pPr>
        <w:pStyle w:val="Heading3"/>
      </w:pPr>
      <w:bookmarkStart w:id="22" w:name="_Toc430965374"/>
      <w:r>
        <w:t>Description des travaux</w:t>
      </w:r>
      <w:bookmarkEnd w:id="22"/>
    </w:p>
    <w:p w14:paraId="2DE3CEEA" w14:textId="77777777" w:rsidR="001D0CCB" w:rsidRDefault="001D0CCB" w:rsidP="001D0CCB">
      <w:pPr>
        <w:pStyle w:val="Heading3"/>
      </w:pPr>
    </w:p>
    <w:p w14:paraId="1785B576" w14:textId="77777777" w:rsidR="001D0CCB" w:rsidRDefault="001D0CCB" w:rsidP="001D0CCB">
      <w:pPr>
        <w:pStyle w:val="Heading3"/>
      </w:pPr>
      <w:bookmarkStart w:id="23" w:name="_Toc430965375"/>
      <w:r>
        <w:t>Difficultés rencontrées</w:t>
      </w:r>
      <w:bookmarkEnd w:id="23"/>
    </w:p>
    <w:p w14:paraId="7F8F2A28" w14:textId="77777777" w:rsidR="001D0CCB" w:rsidRPr="001D0CCB" w:rsidRDefault="001D0CCB" w:rsidP="001D0CCB"/>
    <w:p w14:paraId="32514CE0" w14:textId="77777777" w:rsidR="00260206" w:rsidRDefault="00260206" w:rsidP="00260206"/>
    <w:p w14:paraId="73FEE917" w14:textId="77777777" w:rsidR="00260206" w:rsidRPr="00260206" w:rsidRDefault="00260206" w:rsidP="00D22DC9">
      <w:pPr>
        <w:pStyle w:val="Heading2"/>
      </w:pPr>
    </w:p>
    <w:p w14:paraId="15410EA5" w14:textId="77777777" w:rsidR="00533439" w:rsidRPr="00533439" w:rsidRDefault="00533439" w:rsidP="00533439"/>
    <w:p w14:paraId="7BDB8A02" w14:textId="77777777" w:rsidR="007F2214" w:rsidRPr="00F223C8" w:rsidRDefault="00A16B4B">
      <w:r>
        <w:br w:type="page"/>
      </w:r>
    </w:p>
    <w:p w14:paraId="304A662A" w14:textId="77777777" w:rsidR="00925F56" w:rsidRDefault="00925F56" w:rsidP="00925F56">
      <w:pPr>
        <w:pStyle w:val="Heading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14:paraId="313E216A" w14:textId="77777777" w:rsidR="00762249" w:rsidRDefault="00762249" w:rsidP="00762249"/>
    <w:p w14:paraId="3794B647" w14:textId="77777777" w:rsidR="001D0CCB" w:rsidRPr="001D0CCB" w:rsidRDefault="001D0CCB" w:rsidP="00D22DC9">
      <w:pPr>
        <w:pStyle w:val="Heading2"/>
      </w:pPr>
      <w:bookmarkStart w:id="25" w:name="_Toc430965377"/>
      <w:r>
        <w:t>Exercices</w:t>
      </w:r>
      <w:bookmarkEnd w:id="25"/>
    </w:p>
    <w:p w14:paraId="5F21824E" w14:textId="77777777" w:rsidR="00D24305" w:rsidRDefault="00D24305" w:rsidP="00D24305">
      <w:pPr>
        <w:pStyle w:val="Heading3"/>
      </w:pPr>
    </w:p>
    <w:p w14:paraId="2390D33D" w14:textId="77777777" w:rsidR="00D24305" w:rsidRDefault="00D24305" w:rsidP="00D24305">
      <w:pPr>
        <w:pStyle w:val="Heading3"/>
      </w:pPr>
      <w:bookmarkStart w:id="26" w:name="_Toc430965378"/>
      <w:r>
        <w:t>Exercice 0</w:t>
      </w:r>
      <w:bookmarkEnd w:id="26"/>
    </w:p>
    <w:p w14:paraId="06048A07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14:paraId="772FF13A" w14:textId="77777777" w:rsidR="00D24305" w:rsidRDefault="00D24305" w:rsidP="00D24305"/>
    <w:p w14:paraId="0546313D" w14:textId="77777777" w:rsidR="00DC25D3" w:rsidRDefault="00FD6EA4" w:rsidP="001D0CCB">
      <w:pPr>
        <w:pStyle w:val="Heading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14:paraId="70DBABAD" w14:textId="77777777" w:rsidR="00C54988" w:rsidRPr="00C54988" w:rsidRDefault="00DC25D3" w:rsidP="007D3180">
      <w:pPr>
        <w:pStyle w:val="ListParagraph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14:paraId="365606BB" w14:textId="77777777" w:rsidR="000B5741" w:rsidRPr="007D3180" w:rsidRDefault="000B5741" w:rsidP="007D3180">
      <w:pPr>
        <w:pStyle w:val="ListParagraph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14:paraId="1D4D0994" w14:textId="77777777" w:rsidR="00A872C4" w:rsidRPr="007D3180" w:rsidRDefault="0088622B" w:rsidP="007D3180">
      <w:pPr>
        <w:pStyle w:val="ListParagraph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14:paraId="2F753DD8" w14:textId="77777777" w:rsidR="001C7146" w:rsidRDefault="001C7146" w:rsidP="00A04B36"/>
    <w:p w14:paraId="3FD26175" w14:textId="77777777" w:rsidR="00DC25D3" w:rsidRDefault="00FD6EA4" w:rsidP="001D0CCB">
      <w:pPr>
        <w:pStyle w:val="Heading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14:paraId="04F1A51E" w14:textId="77777777" w:rsidR="00FF1E0F" w:rsidRDefault="00FF1E0F" w:rsidP="00FF1E0F">
      <w:pPr>
        <w:pStyle w:val="ListParagraph"/>
        <w:numPr>
          <w:ilvl w:val="0"/>
          <w:numId w:val="24"/>
        </w:numPr>
      </w:pPr>
      <w:r>
        <w:t>Créer les classes :</w:t>
      </w:r>
    </w:p>
    <w:p w14:paraId="45581AAF" w14:textId="77777777" w:rsidR="00FF1E0F" w:rsidRDefault="00FF1E0F" w:rsidP="00FF1E0F">
      <w:pPr>
        <w:pStyle w:val="ListParagraph"/>
        <w:numPr>
          <w:ilvl w:val="1"/>
          <w:numId w:val="25"/>
        </w:numPr>
      </w:pPr>
      <w:r>
        <w:t xml:space="preserve">Person, </w:t>
      </w:r>
    </w:p>
    <w:p w14:paraId="60047A8C" w14:textId="77777777" w:rsidR="00FF1E0F" w:rsidRDefault="00FF1E0F" w:rsidP="00FF1E0F">
      <w:pPr>
        <w:pStyle w:val="ListParagraph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14:paraId="26DE37EF" w14:textId="77777777" w:rsidR="00FF1E0F" w:rsidRDefault="00FF1E0F" w:rsidP="00FF1E0F">
      <w:pPr>
        <w:pStyle w:val="ListParagraph"/>
        <w:numPr>
          <w:ilvl w:val="1"/>
          <w:numId w:val="25"/>
        </w:numPr>
      </w:pPr>
      <w:r>
        <w:t xml:space="preserve">Document </w:t>
      </w:r>
    </w:p>
    <w:p w14:paraId="361494F5" w14:textId="77777777" w:rsidR="002960CE" w:rsidRDefault="002960CE" w:rsidP="00FF1E0F">
      <w:pPr>
        <w:pStyle w:val="ListParagraph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4EA33945" w14:textId="77777777" w:rsidR="00FF1E0F" w:rsidRDefault="00FF1E0F" w:rsidP="00FF1E0F">
      <w:pPr>
        <w:pStyle w:val="ListParagraph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14:paraId="66D8E3BB" w14:textId="77777777" w:rsidR="002245B8" w:rsidRDefault="002245B8" w:rsidP="00FF1E0F">
      <w:pPr>
        <w:pStyle w:val="ListParagraph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14:paraId="29A56AB5" w14:textId="77777777" w:rsidR="005E1668" w:rsidRDefault="005E1668" w:rsidP="00A04B36"/>
    <w:p w14:paraId="49FB5933" w14:textId="77777777" w:rsidR="00A04B36" w:rsidRDefault="00FD6EA4" w:rsidP="001D0CCB">
      <w:pPr>
        <w:pStyle w:val="Heading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14:paraId="4A99E340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14:paraId="0CAFF368" w14:textId="77777777" w:rsidR="00A74453" w:rsidRPr="007D3180" w:rsidRDefault="00A74453" w:rsidP="007D3180">
      <w:pPr>
        <w:pStyle w:val="ListParagraph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55199880" w14:textId="77777777" w:rsidR="00A74453" w:rsidRPr="007D3180" w:rsidRDefault="00A74453" w:rsidP="007D3180">
      <w:pPr>
        <w:pStyle w:val="ListParagraph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51FC376C" w14:textId="77777777" w:rsidR="00A74453" w:rsidRPr="007D3180" w:rsidRDefault="00A74453" w:rsidP="007D3180">
      <w:pPr>
        <w:pStyle w:val="ListParagraph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3E70AAB" w14:textId="77777777" w:rsidR="00A74453" w:rsidRPr="007D3180" w:rsidRDefault="005C660D" w:rsidP="007D3180">
      <w:pPr>
        <w:pStyle w:val="ListParagraph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61911331" w14:textId="77777777" w:rsidR="00A53252" w:rsidRDefault="00A53252" w:rsidP="005240F2">
      <w:pPr>
        <w:rPr>
          <w:b/>
          <w:i/>
        </w:rPr>
      </w:pPr>
    </w:p>
    <w:p w14:paraId="159A2D2C" w14:textId="77777777" w:rsidR="00A53252" w:rsidRDefault="00A53252" w:rsidP="00A53252">
      <w:pPr>
        <w:pStyle w:val="Heading3"/>
      </w:pPr>
      <w:bookmarkStart w:id="30" w:name="_Toc430965382"/>
      <w:r>
        <w:t>Exercice 4 : GUI – Menu</w:t>
      </w:r>
      <w:bookmarkEnd w:id="30"/>
    </w:p>
    <w:p w14:paraId="56C3B9D0" w14:textId="77777777" w:rsidR="00A53252" w:rsidRDefault="009D60A1" w:rsidP="005C660D">
      <w:pPr>
        <w:pStyle w:val="ListParagraph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2DBC4FAF" w14:textId="77777777" w:rsidR="00A53252" w:rsidRPr="00A53252" w:rsidRDefault="00A53252" w:rsidP="005C660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52404D5" wp14:editId="51DA06B7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2C49AE5D" w14:textId="77777777" w:rsidR="00A53252" w:rsidRPr="00A53252" w:rsidRDefault="00A53252" w:rsidP="00A53252"/>
    <w:p w14:paraId="21B2EBB2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6808D132" w14:textId="77777777" w:rsidR="00240A92" w:rsidRDefault="00240A92" w:rsidP="00240A92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354E5A95" w14:textId="77777777" w:rsidR="008F28B5" w:rsidRDefault="008F28B5" w:rsidP="008F28B5">
      <w:pPr>
        <w:pStyle w:val="ListParagraph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19F5E3CB" w14:textId="77777777" w:rsidR="008F28B5" w:rsidRDefault="008F28B5" w:rsidP="008F28B5">
      <w:pPr>
        <w:pStyle w:val="ListParagraph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0930982C" w14:textId="77777777" w:rsidR="008F28B5" w:rsidRDefault="008F28B5" w:rsidP="008F28B5">
      <w:pPr>
        <w:pStyle w:val="ListParagraph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284A9705" w14:textId="77777777" w:rsidR="00083D15" w:rsidRDefault="00083D15" w:rsidP="00083D15">
      <w:pPr>
        <w:pStyle w:val="ListParagraph"/>
        <w:rPr>
          <w:noProof/>
        </w:rPr>
      </w:pPr>
      <w:r>
        <w:rPr>
          <w:noProof/>
        </w:rPr>
        <w:t>(Pensez à l’internationalisation)</w:t>
      </w:r>
    </w:p>
    <w:p w14:paraId="509055C9" w14:textId="77777777" w:rsidR="00900C41" w:rsidRDefault="00900C41" w:rsidP="00900C41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4C37D7FC" w14:textId="77777777" w:rsidR="009153A9" w:rsidRDefault="009153A9" w:rsidP="009153A9">
      <w:pPr>
        <w:pStyle w:val="Heading2"/>
      </w:pPr>
    </w:p>
    <w:p w14:paraId="1565C1D4" w14:textId="77777777" w:rsidR="009153A9" w:rsidRDefault="009153A9" w:rsidP="009153A9">
      <w:pPr>
        <w:pStyle w:val="Heading2"/>
      </w:pPr>
      <w:bookmarkStart w:id="31" w:name="_Toc430965383"/>
      <w:r>
        <w:t>Aide</w:t>
      </w:r>
      <w:bookmarkEnd w:id="31"/>
    </w:p>
    <w:p w14:paraId="7BC9AF57" w14:textId="77777777"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4" w:history="1">
        <w:r w:rsidR="00FF1E0F" w:rsidRPr="00F93D70">
          <w:rPr>
            <w:rStyle w:val="Hyperlink"/>
          </w:rPr>
          <w:t>http://www.tutorialspoint.com/design_pattern/filter_pattern.htm</w:t>
        </w:r>
      </w:hyperlink>
    </w:p>
    <w:p w14:paraId="035887D5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5" w:history="1">
        <w:r w:rsidR="003D3155" w:rsidRPr="00F93D70">
          <w:rPr>
            <w:rStyle w:val="Hyperlink"/>
          </w:rPr>
          <w:t>https://docs.oracle.com/javase/tutorial/uiswing/components/menu.html</w:t>
        </w:r>
      </w:hyperlink>
    </w:p>
    <w:p w14:paraId="765FA727" w14:textId="77777777"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6" w:history="1">
        <w:r w:rsidR="00234EA6" w:rsidRPr="00EA4BED">
          <w:rPr>
            <w:rStyle w:val="Hyperlink"/>
          </w:rPr>
          <w:t>https://docs.oracle.com/javase/tutorial/uiswing/components/spinner.html</w:t>
        </w:r>
      </w:hyperlink>
    </w:p>
    <w:p w14:paraId="4E9C8CE3" w14:textId="77777777" w:rsidR="009153A9" w:rsidRDefault="009153A9">
      <w:pPr>
        <w:rPr>
          <w:noProof/>
        </w:rPr>
      </w:pPr>
    </w:p>
    <w:p w14:paraId="66D5B4E8" w14:textId="77777777" w:rsidR="001D0CCB" w:rsidRDefault="001D0CCB" w:rsidP="00D22DC9">
      <w:pPr>
        <w:pStyle w:val="Heading2"/>
      </w:pPr>
      <w:bookmarkStart w:id="32" w:name="_Toc430965384"/>
      <w:r>
        <w:t>Rapport</w:t>
      </w:r>
      <w:bookmarkEnd w:id="32"/>
    </w:p>
    <w:p w14:paraId="2F8A1D52" w14:textId="77777777" w:rsidR="001D0CCB" w:rsidRDefault="001D0CCB" w:rsidP="001D0CCB"/>
    <w:p w14:paraId="6093A1FD" w14:textId="77777777" w:rsidR="001D0CCB" w:rsidRDefault="001D0CCB" w:rsidP="001D0CCB">
      <w:pPr>
        <w:pStyle w:val="Heading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14:paraId="1ABA4087" w14:textId="77777777" w:rsidR="001D0CCB" w:rsidRDefault="001D0CCB" w:rsidP="001D0CCB">
      <w:pPr>
        <w:pStyle w:val="Heading3"/>
      </w:pPr>
    </w:p>
    <w:p w14:paraId="764A37CF" w14:textId="77777777" w:rsidR="001D0CCB" w:rsidRDefault="001D0CCB" w:rsidP="001D0CCB">
      <w:pPr>
        <w:pStyle w:val="Heading3"/>
      </w:pPr>
      <w:bookmarkStart w:id="34" w:name="_Toc430965386"/>
      <w:r>
        <w:t>Difficultés rencontrées</w:t>
      </w:r>
      <w:bookmarkEnd w:id="34"/>
    </w:p>
    <w:p w14:paraId="184BE5F4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32C18EE5" w14:textId="77777777" w:rsidR="00925F56" w:rsidRDefault="00925F56" w:rsidP="00925F56">
      <w:pPr>
        <w:pStyle w:val="Heading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4693A515" w14:textId="77777777" w:rsidR="00A04B36" w:rsidRDefault="00A04B36" w:rsidP="00A04B36"/>
    <w:p w14:paraId="2930F1D1" w14:textId="77777777" w:rsidR="00A749E7" w:rsidRDefault="00A749E7" w:rsidP="00D22DC9">
      <w:pPr>
        <w:pStyle w:val="Heading2"/>
      </w:pPr>
      <w:bookmarkStart w:id="36" w:name="_Toc430965388"/>
      <w:r>
        <w:t>Exercices</w:t>
      </w:r>
      <w:bookmarkEnd w:id="36"/>
    </w:p>
    <w:p w14:paraId="55B9BAF0" w14:textId="77777777" w:rsidR="005A1EE1" w:rsidRDefault="005A1EE1" w:rsidP="00A749E7">
      <w:pPr>
        <w:pStyle w:val="Heading3"/>
      </w:pPr>
    </w:p>
    <w:p w14:paraId="51456520" w14:textId="77777777" w:rsidR="00A04B36" w:rsidRDefault="00FD6EA4" w:rsidP="00A749E7">
      <w:pPr>
        <w:pStyle w:val="Heading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6E455197" w14:textId="77777777" w:rsidR="00900C41" w:rsidRDefault="00900C41" w:rsidP="005A3FA0">
      <w:pPr>
        <w:pStyle w:val="ListParagraph"/>
        <w:numPr>
          <w:ilvl w:val="0"/>
          <w:numId w:val="26"/>
        </w:numPr>
      </w:pPr>
      <w:r>
        <w:t>Sauvegarder le contenu de l’application (agenda) dans un fichier XML.</w:t>
      </w:r>
    </w:p>
    <w:p w14:paraId="74580D4E" w14:textId="77777777" w:rsidR="00B236BA" w:rsidRDefault="005A3FA0" w:rsidP="00B236BA">
      <w:pPr>
        <w:pStyle w:val="ListParagraph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14:paraId="7103687D" w14:textId="77777777" w:rsidR="00A04B36" w:rsidRDefault="00A04B36" w:rsidP="00A749E7">
      <w:pPr>
        <w:pStyle w:val="Heading3"/>
      </w:pPr>
    </w:p>
    <w:p w14:paraId="2ACC66B1" w14:textId="77777777" w:rsidR="00A03EC0" w:rsidRDefault="00A03EC0" w:rsidP="00A03EC0">
      <w:pPr>
        <w:pStyle w:val="Heading3"/>
      </w:pPr>
      <w:bookmarkStart w:id="38" w:name="_Toc430965390"/>
      <w:r>
        <w:t>Exercice 2: Créer et lire un fichier de configuration pour une application</w:t>
      </w:r>
      <w:bookmarkEnd w:id="38"/>
    </w:p>
    <w:p w14:paraId="7E8C61B3" w14:textId="77777777" w:rsidR="004D462A" w:rsidRDefault="00CD4A20" w:rsidP="004D462A">
      <w:pPr>
        <w:pStyle w:val="ListParagraph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6A8D0237" w14:textId="77777777" w:rsidR="004F7870" w:rsidRPr="00900C41" w:rsidRDefault="00064074" w:rsidP="004D462A">
      <w:pPr>
        <w:pStyle w:val="ListParagraph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3E9AF14A" w14:textId="77777777" w:rsidR="00A03EC0" w:rsidRPr="00A03EC0" w:rsidRDefault="00A03EC0" w:rsidP="00A03EC0"/>
    <w:p w14:paraId="592780A5" w14:textId="77777777" w:rsidR="00A04B36" w:rsidRDefault="00FD6EA4" w:rsidP="00A749E7">
      <w:pPr>
        <w:pStyle w:val="Heading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5B7F0ED5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3468F9DD" w14:textId="77777777" w:rsidR="00900C41" w:rsidRPr="00900C41" w:rsidRDefault="00900C41" w:rsidP="00900C41"/>
    <w:p w14:paraId="3A46701F" w14:textId="77777777" w:rsidR="00DC25D3" w:rsidRDefault="00FD6EA4" w:rsidP="00A749E7">
      <w:pPr>
        <w:pStyle w:val="Heading3"/>
      </w:pPr>
      <w:bookmarkStart w:id="40" w:name="_Toc430965392"/>
      <w:r>
        <w:t>Exercice 4 : GUI</w:t>
      </w:r>
      <w:bookmarkEnd w:id="40"/>
    </w:p>
    <w:p w14:paraId="3B483120" w14:textId="77777777" w:rsidR="00900C41" w:rsidRDefault="00900C41" w:rsidP="00900C41">
      <w:pPr>
        <w:pStyle w:val="ListParagraph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14:paraId="5B9166A0" w14:textId="77777777" w:rsidR="00900C41" w:rsidRDefault="00900C41" w:rsidP="00900C41">
      <w:pPr>
        <w:pStyle w:val="ListParagraph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14:paraId="741AE555" w14:textId="77777777" w:rsidR="009907F1" w:rsidRPr="00900C41" w:rsidRDefault="009907F1" w:rsidP="00900C41">
      <w:pPr>
        <w:pStyle w:val="ListParagraph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46DCEC95" w14:textId="77777777" w:rsidR="00B236BA" w:rsidRDefault="00B236BA" w:rsidP="00B236BA"/>
    <w:p w14:paraId="246CEFF7" w14:textId="77777777" w:rsidR="00B236BA" w:rsidRDefault="00B236BA" w:rsidP="009E7824">
      <w:pPr>
        <w:pStyle w:val="Heading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023E966C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361D6FD9" w14:textId="77777777" w:rsidR="00B236BA" w:rsidRDefault="00B236BA" w:rsidP="00900C41"/>
    <w:p w14:paraId="22589DAB" w14:textId="77777777" w:rsidR="009A07B6" w:rsidRDefault="009A07B6" w:rsidP="009A07B6">
      <w:pPr>
        <w:pStyle w:val="Heading2"/>
      </w:pPr>
      <w:bookmarkStart w:id="42" w:name="_Toc430965394"/>
      <w:r>
        <w:t>Aide</w:t>
      </w:r>
      <w:bookmarkEnd w:id="42"/>
    </w:p>
    <w:p w14:paraId="3CA57EB1" w14:textId="77777777" w:rsidR="004D7D28" w:rsidRDefault="009A07B6" w:rsidP="004D7D28">
      <w:pPr>
        <w:pStyle w:val="ListParagraph"/>
        <w:numPr>
          <w:ilvl w:val="0"/>
          <w:numId w:val="30"/>
        </w:numPr>
        <w:rPr>
          <w:rStyle w:val="Hyperlink"/>
        </w:rPr>
      </w:pPr>
      <w:r>
        <w:t xml:space="preserve">Afficher de l’HTML : </w:t>
      </w:r>
      <w:hyperlink r:id="rId27" w:history="1">
        <w:r w:rsidRPr="00BF3E86">
          <w:rPr>
            <w:rStyle w:val="Hyperlink"/>
          </w:rPr>
          <w:t>http://alvinalexander.com/blog/post/jfc-swing/how-create-simple-swing-html-viewer-browser-java</w:t>
        </w:r>
      </w:hyperlink>
    </w:p>
    <w:p w14:paraId="33FA1069" w14:textId="77777777" w:rsidR="004D7D28" w:rsidRPr="004D7D28" w:rsidRDefault="004D7D28" w:rsidP="004D7D28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 w:rsidRPr="004D7D28">
        <w:rPr>
          <w:rStyle w:val="Hyperlink"/>
          <w:color w:val="auto"/>
          <w:u w:val="none"/>
        </w:rPr>
        <w:t xml:space="preserve">Base de données : </w:t>
      </w:r>
      <w:hyperlink r:id="rId28" w:history="1">
        <w:r w:rsidRPr="00EA4BED">
          <w:rPr>
            <w:rStyle w:val="Hyperlink"/>
          </w:rPr>
          <w:t>http://www.tutorialspoint.com/sqlite/sqlite_java.htm</w:t>
        </w:r>
      </w:hyperlink>
    </w:p>
    <w:p w14:paraId="1B546A42" w14:textId="77777777" w:rsidR="00A04B36" w:rsidRPr="00A04B36" w:rsidRDefault="00A04B36" w:rsidP="00A04B36"/>
    <w:p w14:paraId="107D1EDA" w14:textId="77777777" w:rsidR="00A749E7" w:rsidRDefault="00A749E7" w:rsidP="00D22DC9">
      <w:pPr>
        <w:pStyle w:val="Heading2"/>
      </w:pPr>
      <w:bookmarkStart w:id="43" w:name="_Toc430965395"/>
      <w:r>
        <w:t>Rapport</w:t>
      </w:r>
      <w:bookmarkEnd w:id="43"/>
    </w:p>
    <w:p w14:paraId="2B153F81" w14:textId="77777777" w:rsidR="00A749E7" w:rsidRDefault="00A749E7" w:rsidP="00A749E7"/>
    <w:p w14:paraId="6931F514" w14:textId="77777777" w:rsidR="00A749E7" w:rsidRDefault="00A749E7" w:rsidP="00A749E7">
      <w:pPr>
        <w:pStyle w:val="Heading3"/>
      </w:pPr>
      <w:bookmarkStart w:id="44" w:name="_Toc430965396"/>
      <w:r>
        <w:t>Description des travaux</w:t>
      </w:r>
      <w:bookmarkEnd w:id="44"/>
    </w:p>
    <w:p w14:paraId="3C93E977" w14:textId="77777777" w:rsidR="00A749E7" w:rsidRDefault="00A749E7" w:rsidP="00A749E7">
      <w:pPr>
        <w:pStyle w:val="Heading3"/>
      </w:pPr>
    </w:p>
    <w:p w14:paraId="117054F9" w14:textId="77777777" w:rsidR="00A749E7" w:rsidRDefault="00A749E7" w:rsidP="00A749E7">
      <w:pPr>
        <w:pStyle w:val="Heading3"/>
      </w:pPr>
      <w:bookmarkStart w:id="45" w:name="_Toc430965397"/>
      <w:r>
        <w:t>Difficultés rencontrées</w:t>
      </w:r>
      <w:bookmarkEnd w:id="45"/>
    </w:p>
    <w:p w14:paraId="1D7886A9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33D2CFB2" w14:textId="77777777" w:rsidR="00925F56" w:rsidRDefault="00925F56" w:rsidP="00925F56">
      <w:pPr>
        <w:pStyle w:val="Heading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3976B263" w14:textId="77777777" w:rsidR="00A04B36" w:rsidRPr="00A04B36" w:rsidRDefault="00A04B36" w:rsidP="00D22DC9">
      <w:pPr>
        <w:pStyle w:val="Heading2"/>
      </w:pPr>
    </w:p>
    <w:p w14:paraId="19A647D3" w14:textId="77777777" w:rsidR="00D27CBA" w:rsidRDefault="00D27CBA" w:rsidP="00D22DC9">
      <w:pPr>
        <w:pStyle w:val="Heading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1B1E248C" w14:textId="77777777" w:rsidR="00D27CBA" w:rsidRDefault="00D27CBA" w:rsidP="00D27CBA">
      <w:pPr>
        <w:pStyle w:val="Heading3"/>
        <w:rPr>
          <w:noProof/>
        </w:rPr>
      </w:pPr>
    </w:p>
    <w:p w14:paraId="6E6CDFDB" w14:textId="77777777" w:rsidR="007A3071" w:rsidRDefault="00FD6EA4" w:rsidP="00D27CBA">
      <w:pPr>
        <w:pStyle w:val="Heading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61D4BBF5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393B9952" w14:textId="77777777" w:rsidR="00766EE3" w:rsidRDefault="00766EE3" w:rsidP="00766EE3"/>
    <w:p w14:paraId="3E75A72C" w14:textId="77777777" w:rsidR="00766EE3" w:rsidRDefault="00766EE3" w:rsidP="00766EE3">
      <w:pPr>
        <w:pStyle w:val="Heading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429B084B" w14:textId="77777777"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14:paraId="5099FFC2" w14:textId="77777777" w:rsidR="00A92C9A" w:rsidRPr="00A92C9A" w:rsidRDefault="00A92C9A" w:rsidP="00D27CBA">
      <w:pPr>
        <w:pStyle w:val="Heading3"/>
      </w:pPr>
    </w:p>
    <w:p w14:paraId="3EF59F80" w14:textId="77777777" w:rsidR="00A92C9A" w:rsidRDefault="00FD6EA4" w:rsidP="00D27CBA">
      <w:pPr>
        <w:pStyle w:val="Heading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6FF4CC29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1D4938DB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1D16FC0F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15D07E67" w14:textId="77777777" w:rsidR="00137621" w:rsidRDefault="00137621" w:rsidP="00D27CBA">
      <w:pPr>
        <w:pStyle w:val="Heading3"/>
      </w:pPr>
    </w:p>
    <w:p w14:paraId="7A8DFCAC" w14:textId="77777777" w:rsidR="00137621" w:rsidRPr="00137621" w:rsidRDefault="00FD6EA4" w:rsidP="00D27CBA">
      <w:pPr>
        <w:pStyle w:val="Heading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42348B9" w14:textId="77777777"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14:paraId="48A9ACF6" w14:textId="77777777" w:rsidR="00082025" w:rsidRPr="00082025" w:rsidRDefault="00082025" w:rsidP="00082025">
      <w:pPr>
        <w:pStyle w:val="ListParagraph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14:paraId="305D2559" w14:textId="77777777" w:rsidR="00082025" w:rsidRPr="004652DE" w:rsidRDefault="00082025" w:rsidP="00082025">
      <w:pPr>
        <w:pStyle w:val="ListParagraph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006E81DB" w14:textId="77777777" w:rsidR="004652DE" w:rsidRPr="00AF58E1" w:rsidRDefault="004652DE" w:rsidP="00082025">
      <w:pPr>
        <w:pStyle w:val="ListParagraph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2A785CB7" w14:textId="77777777" w:rsidR="00AF58E1" w:rsidRPr="00082025" w:rsidRDefault="00AF58E1" w:rsidP="00AF58E1">
      <w:pPr>
        <w:pStyle w:val="ListParagraph"/>
        <w:ind w:left="1068"/>
        <w:rPr>
          <w:b/>
        </w:rPr>
      </w:pPr>
    </w:p>
    <w:p w14:paraId="6689AE1F" w14:textId="77777777" w:rsidR="00A04B36" w:rsidRDefault="00A04B36" w:rsidP="00D22DC9">
      <w:pPr>
        <w:pStyle w:val="Heading2"/>
        <w:rPr>
          <w:noProof/>
        </w:rPr>
      </w:pPr>
    </w:p>
    <w:p w14:paraId="4AE9D834" w14:textId="77777777" w:rsidR="00D27CBA" w:rsidRDefault="00D27CBA" w:rsidP="00D22DC9">
      <w:pPr>
        <w:pStyle w:val="Heading2"/>
      </w:pPr>
      <w:bookmarkStart w:id="52" w:name="_Toc430965404"/>
      <w:r>
        <w:t>Rapport</w:t>
      </w:r>
      <w:bookmarkEnd w:id="52"/>
    </w:p>
    <w:p w14:paraId="08182B7F" w14:textId="77777777" w:rsidR="00D27CBA" w:rsidRDefault="00D27CBA" w:rsidP="00D27CBA"/>
    <w:p w14:paraId="22494A21" w14:textId="77777777" w:rsidR="00D27CBA" w:rsidRDefault="00D27CBA" w:rsidP="00D27CBA">
      <w:pPr>
        <w:pStyle w:val="Heading3"/>
      </w:pPr>
      <w:bookmarkStart w:id="53" w:name="_Toc430965405"/>
      <w:r>
        <w:t>Description des travaux</w:t>
      </w:r>
      <w:bookmarkEnd w:id="53"/>
    </w:p>
    <w:p w14:paraId="70ADA728" w14:textId="77777777" w:rsidR="00D27CBA" w:rsidRDefault="00D27CBA" w:rsidP="00D27CBA">
      <w:pPr>
        <w:pStyle w:val="Heading3"/>
      </w:pPr>
    </w:p>
    <w:p w14:paraId="50F29B32" w14:textId="77777777" w:rsidR="00D27CBA" w:rsidRDefault="00D27CBA" w:rsidP="00D27CBA">
      <w:pPr>
        <w:pStyle w:val="Heading3"/>
      </w:pPr>
      <w:bookmarkStart w:id="54" w:name="_Toc430965406"/>
      <w:r>
        <w:t>Difficultés rencontrées</w:t>
      </w:r>
      <w:bookmarkEnd w:id="54"/>
    </w:p>
    <w:p w14:paraId="0638BC23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49963E91" w14:textId="77777777" w:rsidR="007F2214" w:rsidRPr="00A04B36" w:rsidRDefault="007F2214" w:rsidP="00D22DC9">
      <w:pPr>
        <w:pStyle w:val="Heading2"/>
        <w:rPr>
          <w:noProof/>
        </w:rPr>
      </w:pPr>
    </w:p>
    <w:p w14:paraId="23EB0ED4" w14:textId="77777777" w:rsidR="00925F56" w:rsidRDefault="00925F56" w:rsidP="00925F56">
      <w:pPr>
        <w:pStyle w:val="Heading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0BA49FCE" w14:textId="77777777" w:rsidR="00A92C9A" w:rsidRDefault="00A92C9A" w:rsidP="00A92C9A"/>
    <w:p w14:paraId="45934B92" w14:textId="77777777" w:rsidR="00024372" w:rsidRDefault="00024372" w:rsidP="00D22DC9">
      <w:pPr>
        <w:pStyle w:val="Heading2"/>
      </w:pPr>
      <w:bookmarkStart w:id="56" w:name="_Toc430965408"/>
      <w:r>
        <w:t>Exercices</w:t>
      </w:r>
      <w:bookmarkEnd w:id="56"/>
    </w:p>
    <w:p w14:paraId="3EC7008C" w14:textId="77777777" w:rsidR="00024372" w:rsidRDefault="00024372" w:rsidP="00024372">
      <w:pPr>
        <w:pStyle w:val="Heading3"/>
      </w:pPr>
    </w:p>
    <w:p w14:paraId="736CD2E6" w14:textId="77777777" w:rsidR="009E7824" w:rsidRPr="009E7824" w:rsidRDefault="00FD6EA4" w:rsidP="009E7824">
      <w:pPr>
        <w:pStyle w:val="Heading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30E3ABCE" w14:textId="77777777" w:rsidR="009E7824" w:rsidRDefault="009E7824" w:rsidP="007D0F5E">
      <w:pPr>
        <w:pStyle w:val="ListParagraph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14:paraId="2942C731" w14:textId="77777777" w:rsidR="007D0F5E" w:rsidRPr="007D0F5E" w:rsidRDefault="007D0F5E" w:rsidP="007D0F5E">
      <w:pPr>
        <w:pStyle w:val="ListParagraph"/>
        <w:numPr>
          <w:ilvl w:val="0"/>
          <w:numId w:val="28"/>
        </w:numPr>
      </w:pPr>
      <w:r>
        <w:t>Ajouter dans le fichier de configuration l’adresse et le port de votre server</w:t>
      </w:r>
    </w:p>
    <w:p w14:paraId="01E075FA" w14:textId="77777777" w:rsidR="00A92C9A" w:rsidRDefault="00A92C9A" w:rsidP="00024372">
      <w:pPr>
        <w:pStyle w:val="Heading3"/>
      </w:pPr>
    </w:p>
    <w:p w14:paraId="1B1A9CC3" w14:textId="77777777" w:rsidR="00A92C9A" w:rsidRDefault="00FD6EA4" w:rsidP="00024372">
      <w:pPr>
        <w:pStyle w:val="Heading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66FCAD5F" w14:textId="77777777" w:rsidR="009E7824" w:rsidRDefault="009E7824" w:rsidP="009E7824">
      <w:pPr>
        <w:pStyle w:val="ListParagraph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14:paraId="0693FFC4" w14:textId="77777777" w:rsidR="008D156F" w:rsidRPr="009E7824" w:rsidRDefault="008D156F" w:rsidP="009E7824">
      <w:pPr>
        <w:pStyle w:val="ListParagraph"/>
        <w:numPr>
          <w:ilvl w:val="0"/>
          <w:numId w:val="28"/>
        </w:numPr>
      </w:pPr>
      <w:r>
        <w:t>Il sera aussi possible de poster un commentaire</w:t>
      </w:r>
    </w:p>
    <w:p w14:paraId="76C7A50B" w14:textId="77777777" w:rsidR="00D37A70" w:rsidRPr="00D37A70" w:rsidRDefault="00D37A70" w:rsidP="00D37A70"/>
    <w:p w14:paraId="64138297" w14:textId="77777777" w:rsidR="00024372" w:rsidRDefault="009907F1" w:rsidP="009907F1">
      <w:pPr>
        <w:pStyle w:val="Heading2"/>
        <w:rPr>
          <w:noProof/>
        </w:rPr>
      </w:pPr>
      <w:r>
        <w:rPr>
          <w:noProof/>
        </w:rPr>
        <w:t>Aide</w:t>
      </w:r>
    </w:p>
    <w:p w14:paraId="5B85D4C3" w14:textId="77777777"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9" w:history="1">
        <w:r w:rsidRPr="00A51173">
          <w:rPr>
            <w:rStyle w:val="Hyperlink"/>
          </w:rPr>
          <w:t>https://fr.wikipedia.org/wiki/Shoutbox</w:t>
        </w:r>
      </w:hyperlink>
    </w:p>
    <w:p w14:paraId="38402AFC" w14:textId="77777777" w:rsidR="009907F1" w:rsidRPr="009907F1" w:rsidRDefault="009907F1" w:rsidP="009907F1"/>
    <w:p w14:paraId="10BDDFD7" w14:textId="77777777" w:rsidR="00024372" w:rsidRDefault="00024372" w:rsidP="00D22DC9">
      <w:pPr>
        <w:pStyle w:val="Heading2"/>
      </w:pPr>
      <w:bookmarkStart w:id="59" w:name="_Toc430965411"/>
      <w:r>
        <w:t>Rapport</w:t>
      </w:r>
      <w:bookmarkEnd w:id="59"/>
    </w:p>
    <w:p w14:paraId="5F40E9DC" w14:textId="77777777" w:rsidR="00024372" w:rsidRDefault="00024372" w:rsidP="00024372"/>
    <w:p w14:paraId="585883F2" w14:textId="77777777" w:rsidR="00024372" w:rsidRDefault="00024372" w:rsidP="00024372">
      <w:pPr>
        <w:pStyle w:val="Heading3"/>
      </w:pPr>
      <w:bookmarkStart w:id="60" w:name="_Toc430965412"/>
      <w:r>
        <w:t>Description des travaux</w:t>
      </w:r>
      <w:bookmarkEnd w:id="60"/>
    </w:p>
    <w:p w14:paraId="56CAD1C0" w14:textId="77777777" w:rsidR="00024372" w:rsidRDefault="00024372" w:rsidP="00024372">
      <w:pPr>
        <w:pStyle w:val="Heading3"/>
      </w:pPr>
    </w:p>
    <w:p w14:paraId="3DDD8FBD" w14:textId="77777777" w:rsidR="00925F56" w:rsidRPr="00F223C8" w:rsidRDefault="00024372" w:rsidP="00FD6EA4">
      <w:pPr>
        <w:pStyle w:val="Heading3"/>
      </w:pPr>
      <w:bookmarkStart w:id="61" w:name="_Toc430965413"/>
      <w:r>
        <w:t>Difficultés rencontrées</w:t>
      </w:r>
      <w:bookmarkEnd w:id="61"/>
    </w:p>
    <w:p w14:paraId="77E00918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0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BE6E8" w14:textId="77777777" w:rsidR="002C53B2" w:rsidRDefault="002C53B2" w:rsidP="006651C9">
      <w:r>
        <w:separator/>
      </w:r>
    </w:p>
  </w:endnote>
  <w:endnote w:type="continuationSeparator" w:id="0">
    <w:p w14:paraId="5D39E0D4" w14:textId="77777777" w:rsidR="002C53B2" w:rsidRDefault="002C53B2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0822F" w14:textId="77777777" w:rsidR="002C53B2" w:rsidRDefault="002C53B2" w:rsidP="006651C9">
      <w:r>
        <w:separator/>
      </w:r>
    </w:p>
  </w:footnote>
  <w:footnote w:type="continuationSeparator" w:id="0">
    <w:p w14:paraId="0660F108" w14:textId="77777777" w:rsidR="002C53B2" w:rsidRDefault="002C53B2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Content>
      <w:p w14:paraId="265D2C98" w14:textId="77777777" w:rsidR="002C53B2" w:rsidRDefault="002C53B2">
        <w:pPr>
          <w:pStyle w:val="Header"/>
          <w:ind w:left="-864"/>
        </w:pPr>
        <w:r>
          <w:rPr>
            <w:noProof/>
            <w:lang w:val="en-US" w:eastAsia="en-US"/>
          </w:rPr>
          <mc:AlternateContent>
            <mc:Choice Requires="wpg">
              <w:drawing>
                <wp:inline distT="0" distB="0" distL="0" distR="0" wp14:anchorId="0471EE43" wp14:editId="21CE379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7FD019" w14:textId="77777777" w:rsidR="002C53B2" w:rsidRDefault="002C53B2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07A79" w:rsidRPr="00807A7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">
                  <v:roundrect id="AutoShape 42" o:spid="_x0000_s1030" style="position:absolute;left:859;top:415;width:374;height:864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Ht0wwAA&#10;ANoAAAAPAAAAZHJzL2Rvd25yZXYueG1sRI9Pi8IwFMTvgt8hvAUvoqmCItVYFqHgQZCte9jjo3nb&#10;lm1eSpP+0U9vFgSPw8z8hjkko6lFT62rLCtYLSMQxLnVFRcKvm/pYgfCeWSNtWVScCcHyXE6OWCs&#10;7cBf1Ge+EAHCLkYFpfdNLKXLSzLolrYhDt6vbQ36INtC6haHADe1XEfRVhqsOCyU2NCppPwv64wC&#10;vb7v5Pya1o95eu27H59dhjRTavYxfu5BeBr9O/xqn7WCDfxfCTdAH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Ht0wwAAANoAAAAPAAAAAAAAAAAAAAAAAJcCAABkcnMvZG93&#10;bnJldi54bWxQSwUGAAAAAAQABAD1AAAAhwMAAAAA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AokwwAA&#10;ANoAAAAPAAAAZHJzL2Rvd25yZXYueG1sRI9BawIxFITvgv8hvEIvRbMWtGU1ighCb0Urssfn5rlZ&#10;u3lZklS3/nojCB6HmfmGmS0624gz+VA7VjAaZiCIS6drrhTsftaDTxAhImtsHJOCfwqwmPd7M8y1&#10;u/CGzttYiQThkKMCE2ObSxlKQxbD0LXEyTs6bzEm6SupPV4S3DbyPcsm0mLNacFgSytD5e/2zyr4&#10;LmSxGheHj80y89fjaH+lN3NS6vWlW05BROriM/xof2kFE7hfSTd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SAokwwAAANoAAAAPAAAAAAAAAAAAAAAAAJcCAABkcnMvZG93&#10;bnJldi54bWxQSwUGAAAAAAQABAD1AAAAhwMAAAAA&#10;" fillcolor="#e4be84" strokecolor="#e4be84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  <v:textbox inset="0,0,0,0">
                      <w:txbxContent>
                        <w:p w14:paraId="577FD019" w14:textId="77777777" w:rsidR="002C53B2" w:rsidRDefault="002C53B2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07A79" w:rsidRPr="00807A79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5F8494AA" w14:textId="77777777" w:rsidR="002C53B2" w:rsidRDefault="002C53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C382A"/>
    <w:multiLevelType w:val="hybridMultilevel"/>
    <w:tmpl w:val="DC30B3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B1255"/>
    <w:multiLevelType w:val="hybridMultilevel"/>
    <w:tmpl w:val="EE8A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B12235"/>
    <w:multiLevelType w:val="hybridMultilevel"/>
    <w:tmpl w:val="9AE4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30"/>
  </w:num>
  <w:num w:numId="4">
    <w:abstractNumId w:val="3"/>
  </w:num>
  <w:num w:numId="5">
    <w:abstractNumId w:val="0"/>
  </w:num>
  <w:num w:numId="6">
    <w:abstractNumId w:val="26"/>
  </w:num>
  <w:num w:numId="7">
    <w:abstractNumId w:val="8"/>
  </w:num>
  <w:num w:numId="8">
    <w:abstractNumId w:val="16"/>
  </w:num>
  <w:num w:numId="9">
    <w:abstractNumId w:val="29"/>
  </w:num>
  <w:num w:numId="10">
    <w:abstractNumId w:val="24"/>
  </w:num>
  <w:num w:numId="11">
    <w:abstractNumId w:val="14"/>
  </w:num>
  <w:num w:numId="12">
    <w:abstractNumId w:val="2"/>
  </w:num>
  <w:num w:numId="13">
    <w:abstractNumId w:val="1"/>
  </w:num>
  <w:num w:numId="14">
    <w:abstractNumId w:val="23"/>
  </w:num>
  <w:num w:numId="15">
    <w:abstractNumId w:val="27"/>
  </w:num>
  <w:num w:numId="16">
    <w:abstractNumId w:val="31"/>
  </w:num>
  <w:num w:numId="17">
    <w:abstractNumId w:val="20"/>
  </w:num>
  <w:num w:numId="18">
    <w:abstractNumId w:val="12"/>
  </w:num>
  <w:num w:numId="19">
    <w:abstractNumId w:val="22"/>
  </w:num>
  <w:num w:numId="20">
    <w:abstractNumId w:val="6"/>
  </w:num>
  <w:num w:numId="21">
    <w:abstractNumId w:val="4"/>
  </w:num>
  <w:num w:numId="22">
    <w:abstractNumId w:val="11"/>
  </w:num>
  <w:num w:numId="23">
    <w:abstractNumId w:val="21"/>
  </w:num>
  <w:num w:numId="24">
    <w:abstractNumId w:val="7"/>
  </w:num>
  <w:num w:numId="25">
    <w:abstractNumId w:val="18"/>
  </w:num>
  <w:num w:numId="26">
    <w:abstractNumId w:val="5"/>
  </w:num>
  <w:num w:numId="27">
    <w:abstractNumId w:val="28"/>
  </w:num>
  <w:num w:numId="28">
    <w:abstractNumId w:val="15"/>
  </w:num>
  <w:num w:numId="29">
    <w:abstractNumId w:val="19"/>
  </w:num>
  <w:num w:numId="30">
    <w:abstractNumId w:val="17"/>
  </w:num>
  <w:num w:numId="31">
    <w:abstractNumId w:val="13"/>
  </w:num>
  <w:num w:numId="32">
    <w:abstractNumId w:val="25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04B50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53B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6F69F1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07A79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23E2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58D67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Heading1">
    <w:name w:val="heading 1"/>
    <w:basedOn w:val="Normal"/>
    <w:next w:val="Normal"/>
    <w:link w:val="Heading1Ch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1C9"/>
  </w:style>
  <w:style w:type="paragraph" w:styleId="Footer">
    <w:name w:val="footer"/>
    <w:basedOn w:val="Normal"/>
    <w:link w:val="Foot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1C9"/>
  </w:style>
  <w:style w:type="paragraph" w:styleId="NoSpacing">
    <w:name w:val="No Spacing"/>
    <w:link w:val="NoSpacingChar"/>
    <w:uiPriority w:val="1"/>
    <w:qFormat/>
    <w:rsid w:val="005C33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4303"/>
  </w:style>
  <w:style w:type="character" w:customStyle="1" w:styleId="Heading1Char">
    <w:name w:val="Heading 1 Char"/>
    <w:basedOn w:val="DefaultParagraphFont"/>
    <w:link w:val="Heading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C33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2214"/>
    <w:rPr>
      <w:color w:val="E98052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C33C3"/>
    <w:rPr>
      <w:b/>
      <w:bCs/>
    </w:rPr>
  </w:style>
  <w:style w:type="character" w:styleId="Emphasis">
    <w:name w:val="Emphasis"/>
    <w:basedOn w:val="DefaultParagraphFont"/>
    <w:uiPriority w:val="20"/>
    <w:qFormat/>
    <w:rsid w:val="005C33C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33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33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33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33C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C33C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C33C3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Heading1">
    <w:name w:val="heading 1"/>
    <w:basedOn w:val="Normal"/>
    <w:next w:val="Normal"/>
    <w:link w:val="Heading1Ch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1C9"/>
  </w:style>
  <w:style w:type="paragraph" w:styleId="Footer">
    <w:name w:val="footer"/>
    <w:basedOn w:val="Normal"/>
    <w:link w:val="FooterCh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1C9"/>
  </w:style>
  <w:style w:type="paragraph" w:styleId="NoSpacing">
    <w:name w:val="No Spacing"/>
    <w:link w:val="NoSpacingChar"/>
    <w:uiPriority w:val="1"/>
    <w:qFormat/>
    <w:rsid w:val="005C33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4303"/>
  </w:style>
  <w:style w:type="character" w:customStyle="1" w:styleId="Heading1Char">
    <w:name w:val="Heading 1 Char"/>
    <w:basedOn w:val="DefaultParagraphFont"/>
    <w:link w:val="Heading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C33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2214"/>
    <w:rPr>
      <w:color w:val="E98052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C33C3"/>
    <w:rPr>
      <w:b/>
      <w:bCs/>
    </w:rPr>
  </w:style>
  <w:style w:type="character" w:styleId="Emphasis">
    <w:name w:val="Emphasis"/>
    <w:basedOn w:val="DefaultParagraphFont"/>
    <w:uiPriority w:val="20"/>
    <w:qFormat/>
    <w:rsid w:val="005C33C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33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33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33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33C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C33C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diagramLayout" Target="diagrams/layout2.xml"/><Relationship Id="rId21" Type="http://schemas.openxmlformats.org/officeDocument/2006/relationships/diagramQuickStyle" Target="diagrams/quickStyle2.xml"/><Relationship Id="rId22" Type="http://schemas.openxmlformats.org/officeDocument/2006/relationships/diagramColors" Target="diagrams/colors2.xml"/><Relationship Id="rId23" Type="http://schemas.microsoft.com/office/2007/relationships/diagramDrawing" Target="diagrams/drawing2.xml"/><Relationship Id="rId24" Type="http://schemas.openxmlformats.org/officeDocument/2006/relationships/hyperlink" Target="http://www.tutorialspoint.com/design_pattern/filter_pattern.htm" TargetMode="External"/><Relationship Id="rId25" Type="http://schemas.openxmlformats.org/officeDocument/2006/relationships/hyperlink" Target="https://docs.oracle.com/javase/tutorial/uiswing/components/menu.html" TargetMode="External"/><Relationship Id="rId26" Type="http://schemas.openxmlformats.org/officeDocument/2006/relationships/hyperlink" Target="https://docs.oracle.com/javase/tutorial/uiswing/components/spinner.html" TargetMode="External"/><Relationship Id="rId27" Type="http://schemas.openxmlformats.org/officeDocument/2006/relationships/hyperlink" Target="http://alvinalexander.com/blog/post/jfc-swing/how-create-simple-swing-html-viewer-browser-java" TargetMode="External"/><Relationship Id="rId28" Type="http://schemas.openxmlformats.org/officeDocument/2006/relationships/hyperlink" Target="http://www.tutorialspoint.com/sqlite/sqlite_java.htm" TargetMode="External"/><Relationship Id="rId29" Type="http://schemas.openxmlformats.org/officeDocument/2006/relationships/hyperlink" Target="https://fr.wikipedia.org/wiki/Shoutbox" TargetMode="External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diagramData" Target="diagrams/data1.xml"/><Relationship Id="rId14" Type="http://schemas.openxmlformats.org/officeDocument/2006/relationships/diagramLayout" Target="diagrams/layout1.xml"/><Relationship Id="rId15" Type="http://schemas.openxmlformats.org/officeDocument/2006/relationships/diagramQuickStyle" Target="diagrams/quickStyle1.xml"/><Relationship Id="rId16" Type="http://schemas.openxmlformats.org/officeDocument/2006/relationships/diagramColors" Target="diagrams/colors1.xml"/><Relationship Id="rId17" Type="http://schemas.microsoft.com/office/2007/relationships/diagramDrawing" Target="diagrams/drawing1.xml"/><Relationship Id="rId18" Type="http://schemas.openxmlformats.org/officeDocument/2006/relationships/hyperlink" Target="https://openclassrooms.com/courses/apprenez-a-programmer-en-java/les-menus-et-boites-de-dialogue" TargetMode="External"/><Relationship Id="rId19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EEF3B635-681F-48A5-82AF-8071C945A440}" type="presOf" srcId="{3FE4910D-602C-4A72-BB9E-A3BE3A3A0E78}" destId="{C26101A3-172C-4AFD-8AA5-00EF71442597}" srcOrd="0" destOrd="0" presId="urn:microsoft.com/office/officeart/2005/8/layout/hierarchy2"/>
    <dgm:cxn modelId="{076E9825-2F5F-4332-82B9-B7D7832E06AB}" type="presOf" srcId="{99F72719-26C5-43AC-9154-CEFFF5CEB37E}" destId="{A8464F86-5444-4B1D-8904-D5D84FB93A63}" srcOrd="0" destOrd="0" presId="urn:microsoft.com/office/officeart/2005/8/layout/hierarchy2"/>
    <dgm:cxn modelId="{6022DFAB-2939-4846-8C6A-B5E301D7F660}" type="presOf" srcId="{597EB83F-9AF9-4A72-80A3-732912F27C6D}" destId="{1FDB852C-60D2-4512-8688-DBBE489C7C32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EB3DD960-8B76-4AF9-B31D-48254AA996A0}" type="presOf" srcId="{F1D4A2FF-1ED4-48C6-8293-904F41872AF1}" destId="{881DB251-9FB1-4300-9BCC-5ED061EBD6BA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3CD219F1-1EF3-433D-B7DA-C065AA5527FA}" type="presOf" srcId="{65626F29-AB7F-4A3E-92D9-6AFC55134C2D}" destId="{76D26D6D-EDAF-4C52-8B4D-841B0D968087}" srcOrd="0" destOrd="0" presId="urn:microsoft.com/office/officeart/2005/8/layout/hierarchy2"/>
    <dgm:cxn modelId="{0323BDAF-78C1-4975-929F-F14668F33EB8}" type="presOf" srcId="{FDC9356B-5836-435E-BB19-C94DC8F3D3EF}" destId="{D63F150D-0E96-4C27-A427-95C317656D1D}" srcOrd="0" destOrd="0" presId="urn:microsoft.com/office/officeart/2005/8/layout/hierarchy2"/>
    <dgm:cxn modelId="{228CCDE8-910C-4A20-BAE4-88BE23375FD4}" type="presOf" srcId="{0B7CF66D-0A27-42E3-AC6D-2DB726B0F1E6}" destId="{C296F982-F6F0-4728-ADF2-DC91F37071EA}" srcOrd="1" destOrd="0" presId="urn:microsoft.com/office/officeart/2005/8/layout/hierarchy2"/>
    <dgm:cxn modelId="{5CDC6CBF-5247-48ED-A4F1-7F2519489AFF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2E1B1538-FE9E-4472-AF9A-9977160ECF54}" type="presOf" srcId="{9E6B55FE-E53C-49DC-B515-C2397BEC2CAB}" destId="{288590B9-AA3F-44E1-86EF-EEFFCBA51BD5}" srcOrd="0" destOrd="0" presId="urn:microsoft.com/office/officeart/2005/8/layout/hierarchy2"/>
    <dgm:cxn modelId="{3FEAE82D-D473-44F4-B392-A1E220E52C20}" type="presOf" srcId="{AD7B3DA5-2EE7-42E6-A405-E9204AD083F8}" destId="{B96A10A5-DFF5-46F1-944C-3675766C550F}" srcOrd="0" destOrd="0" presId="urn:microsoft.com/office/officeart/2005/8/layout/hierarchy2"/>
    <dgm:cxn modelId="{F1215C78-B456-4C46-9B1F-699EB191D2A7}" type="presOf" srcId="{99F72719-26C5-43AC-9154-CEFFF5CEB37E}" destId="{ECBF6DD1-22FB-4942-9A69-C2E334F2B933}" srcOrd="1" destOrd="0" presId="urn:microsoft.com/office/officeart/2005/8/layout/hierarchy2"/>
    <dgm:cxn modelId="{3158AFD0-93BB-4326-9655-F3549885BB24}" type="presOf" srcId="{597EB83F-9AF9-4A72-80A3-732912F27C6D}" destId="{D955C53B-B716-4B38-9366-F9DF3D076BCB}" srcOrd="0" destOrd="0" presId="urn:microsoft.com/office/officeart/2005/8/layout/hierarchy2"/>
    <dgm:cxn modelId="{9CCE24FB-D839-40AB-B237-13DEE144D058}" type="presOf" srcId="{913E8ED9-5793-4239-BAD8-A00A3159E04D}" destId="{A21B35AB-A6E7-40B0-A48C-F2137E09EDE9}" srcOrd="0" destOrd="0" presId="urn:microsoft.com/office/officeart/2005/8/layout/hierarchy2"/>
    <dgm:cxn modelId="{B2B3A3A9-98AC-4E44-81BD-703DC332D828}" type="presOf" srcId="{1489036D-A9DA-40B5-957F-936B4A348264}" destId="{D2E89353-C1DC-4D8C-81F7-770019C69DEF}" srcOrd="1" destOrd="0" presId="urn:microsoft.com/office/officeart/2005/8/layout/hierarchy2"/>
    <dgm:cxn modelId="{9F974D6E-1FFA-43F9-B7A9-3738B4FCFA2C}" type="presOf" srcId="{139FBCB0-87C1-4D19-9898-BB48C99D5614}" destId="{2D4C1DD3-7A1B-4669-AB42-72A65ACFF1A8}" srcOrd="1" destOrd="0" presId="urn:microsoft.com/office/officeart/2005/8/layout/hierarchy2"/>
    <dgm:cxn modelId="{90552C3F-9178-4BAB-B0DA-10A785450451}" type="presOf" srcId="{559D18E3-752D-4EE1-9939-C38FEFFAE5A4}" destId="{9EFBE792-9572-41CC-B394-D06BBCFDDEA7}" srcOrd="0" destOrd="0" presId="urn:microsoft.com/office/officeart/2005/8/layout/hierarchy2"/>
    <dgm:cxn modelId="{5DFE390B-572F-488C-9DF5-93035677FC9C}" type="presOf" srcId="{B13E7694-BD7E-4ACD-8A25-288621413B33}" destId="{D36435EE-5DD9-4CB1-80E2-64E88C5269A2}" srcOrd="0" destOrd="0" presId="urn:microsoft.com/office/officeart/2005/8/layout/hierarchy2"/>
    <dgm:cxn modelId="{29E31DBE-D794-41D9-82AD-EC8A606FC293}" type="presOf" srcId="{CFFF95AD-6A3E-4156-870B-74376FA448BF}" destId="{DE27DD97-4305-47FC-AFB0-35E1E791B27F}" srcOrd="0" destOrd="0" presId="urn:microsoft.com/office/officeart/2005/8/layout/hierarchy2"/>
    <dgm:cxn modelId="{8C058D63-0996-4AE3-AB16-6D2DACF074DC}" type="presOf" srcId="{4D72C498-B5D7-4A5E-9949-13D4BDD70C79}" destId="{3F3231AA-D37A-47E2-AA64-F3C7B7B2954D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F5495442-97EA-4BA4-A723-6F38AF48D1D4}" type="presOf" srcId="{DD6977A0-3802-4240-88A2-691E7C2C48A6}" destId="{968AF4BE-4974-4BD5-85C7-35A0B47C6F8A}" srcOrd="0" destOrd="0" presId="urn:microsoft.com/office/officeart/2005/8/layout/hierarchy2"/>
    <dgm:cxn modelId="{6F5F879E-E11E-4857-8559-0F942F049AAC}" type="presOf" srcId="{3FE4910D-602C-4A72-BB9E-A3BE3A3A0E78}" destId="{F14A685D-1E0D-4B4F-8491-096DFB19D677}" srcOrd="1" destOrd="0" presId="urn:microsoft.com/office/officeart/2005/8/layout/hierarchy2"/>
    <dgm:cxn modelId="{4F88B891-1499-4B87-974A-E4F59B1EA9B7}" type="presOf" srcId="{139FBCB0-87C1-4D19-9898-BB48C99D5614}" destId="{AEBC5B76-A737-49A2-B533-66F2022C87AD}" srcOrd="0" destOrd="0" presId="urn:microsoft.com/office/officeart/2005/8/layout/hierarchy2"/>
    <dgm:cxn modelId="{BBB93232-C3DB-406A-9941-BA76F78E8D20}" type="presOf" srcId="{24E98E51-90AC-468F-867A-C952D6FD5668}" destId="{37C38F7E-4D19-426C-A64E-1CBDFC363BB7}" srcOrd="0" destOrd="0" presId="urn:microsoft.com/office/officeart/2005/8/layout/hierarchy2"/>
    <dgm:cxn modelId="{95292808-C74D-496D-8B50-FA8EDF1BE322}" type="presOf" srcId="{F1D4A2FF-1ED4-48C6-8293-904F41872AF1}" destId="{215E04C8-8ADC-4870-8072-6C6871A934E8}" srcOrd="0" destOrd="0" presId="urn:microsoft.com/office/officeart/2005/8/layout/hierarchy2"/>
    <dgm:cxn modelId="{3B98F3F1-A422-4BC2-A018-DCDB22BF8B87}" type="presOf" srcId="{495223E1-057C-40FA-B321-DB15D7B7BF1E}" destId="{98EDA116-065D-473B-983B-F7A1A4E0692D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5D3CF774-5112-4F5D-AC77-5DDFD1E8BDD9}" type="presOf" srcId="{16244E34-B2A7-4CB0-B85E-995BCA75C3E6}" destId="{D91136A0-BBA5-4033-85D4-E551E48A4097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AB9C9D61-BA72-460C-B3E7-A75C3D1F9663}" type="presOf" srcId="{B13E7694-BD7E-4ACD-8A25-288621413B33}" destId="{2FF43323-1B88-4D6E-A12C-28C1BD2304F7}" srcOrd="1" destOrd="0" presId="urn:microsoft.com/office/officeart/2005/8/layout/hierarchy2"/>
    <dgm:cxn modelId="{84F27683-532A-4709-920A-435CB53057C9}" type="presOf" srcId="{DD6977A0-3802-4240-88A2-691E7C2C48A6}" destId="{6F424515-AE64-4689-98CF-DEE19DC54531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1ACD49-4C0D-4EDD-AB3A-4E7EAD29DA24}" type="presOf" srcId="{90721A67-6AD1-4A80-A90E-9D77E7AD4E6D}" destId="{2D8842D7-E959-42FA-BA94-C6E6A8D46F08}" srcOrd="0" destOrd="0" presId="urn:microsoft.com/office/officeart/2005/8/layout/hierarchy2"/>
    <dgm:cxn modelId="{333C6614-38F7-4B6B-92C5-3C425B8E8901}" type="presOf" srcId="{559D18E3-752D-4EE1-9939-C38FEFFAE5A4}" destId="{E36A5456-E43A-492B-ABAE-06F81987E8E0}" srcOrd="1" destOrd="0" presId="urn:microsoft.com/office/officeart/2005/8/layout/hierarchy2"/>
    <dgm:cxn modelId="{30B6F361-C06D-4B98-9D97-8A7E7EBC0710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0E84C988-A86D-43E7-B0F8-D6DC98F1ECE9}" type="presOf" srcId="{0B7CF66D-0A27-42E3-AC6D-2DB726B0F1E6}" destId="{F84282DA-A190-4AE4-80A2-887CA41C8DE9}" srcOrd="0" destOrd="0" presId="urn:microsoft.com/office/officeart/2005/8/layout/hierarchy2"/>
    <dgm:cxn modelId="{3DEFFEC2-E789-499C-99A3-B9510C9BCAE2}" type="presOf" srcId="{6EAA9C23-3A78-4C27-AAC9-504C071FA2D8}" destId="{FFF314B7-9492-4462-8B1C-7BC33784FA0A}" srcOrd="0" destOrd="0" presId="urn:microsoft.com/office/officeart/2005/8/layout/hierarchy2"/>
    <dgm:cxn modelId="{4E034254-631A-4A4F-96EE-0C0331F8A1B1}" type="presOf" srcId="{C72AA88C-4AEE-412B-ABBF-33D17A0AD941}" destId="{C0DFBE07-132A-42A3-A5E2-F594000B2340}" srcOrd="1" destOrd="0" presId="urn:microsoft.com/office/officeart/2005/8/layout/hierarchy2"/>
    <dgm:cxn modelId="{63082253-196C-44D6-B4C1-6F32C82D0B9B}" type="presOf" srcId="{C72AA88C-4AEE-412B-ABBF-33D17A0AD941}" destId="{8E5DD861-D493-4A0A-B81E-EB2108ED9BB3}" srcOrd="0" destOrd="0" presId="urn:microsoft.com/office/officeart/2005/8/layout/hierarchy2"/>
    <dgm:cxn modelId="{2D0BE153-0D09-4949-B78B-249FA115FB47}" type="presParOf" srcId="{76D26D6D-EDAF-4C52-8B4D-841B0D968087}" destId="{F8FABF40-7E53-41D6-A584-A511DC78C1BE}" srcOrd="0" destOrd="0" presId="urn:microsoft.com/office/officeart/2005/8/layout/hierarchy2"/>
    <dgm:cxn modelId="{AB98F2E6-4F4A-4C7E-AF0A-99DE294F10A4}" type="presParOf" srcId="{F8FABF40-7E53-41D6-A584-A511DC78C1BE}" destId="{2D8842D7-E959-42FA-BA94-C6E6A8D46F08}" srcOrd="0" destOrd="0" presId="urn:microsoft.com/office/officeart/2005/8/layout/hierarchy2"/>
    <dgm:cxn modelId="{BB1276BB-CE9A-4EDA-86AB-1938231FB85F}" type="presParOf" srcId="{F8FABF40-7E53-41D6-A584-A511DC78C1BE}" destId="{BE75B47B-3650-4F5E-B461-4EF0A961DD5A}" srcOrd="1" destOrd="0" presId="urn:microsoft.com/office/officeart/2005/8/layout/hierarchy2"/>
    <dgm:cxn modelId="{92C380D4-9442-47DE-A2A5-CE3473288A6D}" type="presParOf" srcId="{BE75B47B-3650-4F5E-B461-4EF0A961DD5A}" destId="{F84282DA-A190-4AE4-80A2-887CA41C8DE9}" srcOrd="0" destOrd="0" presId="urn:microsoft.com/office/officeart/2005/8/layout/hierarchy2"/>
    <dgm:cxn modelId="{F45F863E-4DCA-4CB5-887B-58EF13ABF8C2}" type="presParOf" srcId="{F84282DA-A190-4AE4-80A2-887CA41C8DE9}" destId="{C296F982-F6F0-4728-ADF2-DC91F37071EA}" srcOrd="0" destOrd="0" presId="urn:microsoft.com/office/officeart/2005/8/layout/hierarchy2"/>
    <dgm:cxn modelId="{6AF71AEA-7C42-4DA5-AA6E-093F8366125C}" type="presParOf" srcId="{BE75B47B-3650-4F5E-B461-4EF0A961DD5A}" destId="{CF42DF83-DDC9-476D-B33D-59E7CA944A5E}" srcOrd="1" destOrd="0" presId="urn:microsoft.com/office/officeart/2005/8/layout/hierarchy2"/>
    <dgm:cxn modelId="{6EC5211A-3648-41D1-AE03-221BAB184D9C}" type="presParOf" srcId="{CF42DF83-DDC9-476D-B33D-59E7CA944A5E}" destId="{B96A10A5-DFF5-46F1-944C-3675766C550F}" srcOrd="0" destOrd="0" presId="urn:microsoft.com/office/officeart/2005/8/layout/hierarchy2"/>
    <dgm:cxn modelId="{0B5E9A8A-B956-4D6A-8B47-25E6F9B547F9}" type="presParOf" srcId="{CF42DF83-DDC9-476D-B33D-59E7CA944A5E}" destId="{4F298BFB-1885-4076-9A22-AC9C0889C64B}" srcOrd="1" destOrd="0" presId="urn:microsoft.com/office/officeart/2005/8/layout/hierarchy2"/>
    <dgm:cxn modelId="{90147E32-93F6-4623-AD87-32EB6F86AE6E}" type="presParOf" srcId="{4F298BFB-1885-4076-9A22-AC9C0889C64B}" destId="{C26101A3-172C-4AFD-8AA5-00EF71442597}" srcOrd="0" destOrd="0" presId="urn:microsoft.com/office/officeart/2005/8/layout/hierarchy2"/>
    <dgm:cxn modelId="{DF29C27F-4157-47CF-B1C1-F246B267F0BA}" type="presParOf" srcId="{C26101A3-172C-4AFD-8AA5-00EF71442597}" destId="{F14A685D-1E0D-4B4F-8491-096DFB19D677}" srcOrd="0" destOrd="0" presId="urn:microsoft.com/office/officeart/2005/8/layout/hierarchy2"/>
    <dgm:cxn modelId="{A9541C29-934A-47B6-A432-CF1130C79002}" type="presParOf" srcId="{4F298BFB-1885-4076-9A22-AC9C0889C64B}" destId="{F368639D-315F-4154-88B1-6A5B912D6526}" srcOrd="1" destOrd="0" presId="urn:microsoft.com/office/officeart/2005/8/layout/hierarchy2"/>
    <dgm:cxn modelId="{E826DA78-8EE1-49B8-8194-9293A90249B7}" type="presParOf" srcId="{F368639D-315F-4154-88B1-6A5B912D6526}" destId="{3F3231AA-D37A-47E2-AA64-F3C7B7B2954D}" srcOrd="0" destOrd="0" presId="urn:microsoft.com/office/officeart/2005/8/layout/hierarchy2"/>
    <dgm:cxn modelId="{BD0FEBB0-9A6A-46C9-B5E2-219D14A06E90}" type="presParOf" srcId="{F368639D-315F-4154-88B1-6A5B912D6526}" destId="{397AEE95-8A0C-4187-A00A-9EB934AA598C}" srcOrd="1" destOrd="0" presId="urn:microsoft.com/office/officeart/2005/8/layout/hierarchy2"/>
    <dgm:cxn modelId="{7E8A96B1-490D-4BEF-B5E2-95F82114EE08}" type="presParOf" srcId="{397AEE95-8A0C-4187-A00A-9EB934AA598C}" destId="{968AF4BE-4974-4BD5-85C7-35A0B47C6F8A}" srcOrd="0" destOrd="0" presId="urn:microsoft.com/office/officeart/2005/8/layout/hierarchy2"/>
    <dgm:cxn modelId="{5CCABAF3-FD23-49B5-8963-825135F9023A}" type="presParOf" srcId="{968AF4BE-4974-4BD5-85C7-35A0B47C6F8A}" destId="{6F424515-AE64-4689-98CF-DEE19DC54531}" srcOrd="0" destOrd="0" presId="urn:microsoft.com/office/officeart/2005/8/layout/hierarchy2"/>
    <dgm:cxn modelId="{EEAF3E49-E427-4E24-BDC2-F3BD8FBC9D04}" type="presParOf" srcId="{397AEE95-8A0C-4187-A00A-9EB934AA598C}" destId="{EB924A49-A3F3-497C-ACC4-327EDE264F60}" srcOrd="1" destOrd="0" presId="urn:microsoft.com/office/officeart/2005/8/layout/hierarchy2"/>
    <dgm:cxn modelId="{E2486CDC-8067-44AF-AEF5-E3DB576869D4}" type="presParOf" srcId="{EB924A49-A3F3-497C-ACC4-327EDE264F60}" destId="{D63F150D-0E96-4C27-A427-95C317656D1D}" srcOrd="0" destOrd="0" presId="urn:microsoft.com/office/officeart/2005/8/layout/hierarchy2"/>
    <dgm:cxn modelId="{49AA60EA-024F-4485-A464-2BE5C92E98BA}" type="presParOf" srcId="{EB924A49-A3F3-497C-ACC4-327EDE264F60}" destId="{1491B2AE-5B55-45CE-B988-8E12BEB8BF55}" srcOrd="1" destOrd="0" presId="urn:microsoft.com/office/officeart/2005/8/layout/hierarchy2"/>
    <dgm:cxn modelId="{FB027E6E-83C6-4F82-BF27-B71B5FD12719}" type="presParOf" srcId="{397AEE95-8A0C-4187-A00A-9EB934AA598C}" destId="{AEBC5B76-A737-49A2-B533-66F2022C87AD}" srcOrd="2" destOrd="0" presId="urn:microsoft.com/office/officeart/2005/8/layout/hierarchy2"/>
    <dgm:cxn modelId="{BFFC94EC-9DB8-4C7A-A3FD-E663B2B45EAB}" type="presParOf" srcId="{AEBC5B76-A737-49A2-B533-66F2022C87AD}" destId="{2D4C1DD3-7A1B-4669-AB42-72A65ACFF1A8}" srcOrd="0" destOrd="0" presId="urn:microsoft.com/office/officeart/2005/8/layout/hierarchy2"/>
    <dgm:cxn modelId="{92D5A960-9A87-483A-AED1-D30C089F4189}" type="presParOf" srcId="{397AEE95-8A0C-4187-A00A-9EB934AA598C}" destId="{9F7C6272-585E-4DDA-B1DC-EB4580AF2AB2}" srcOrd="3" destOrd="0" presId="urn:microsoft.com/office/officeart/2005/8/layout/hierarchy2"/>
    <dgm:cxn modelId="{86786E40-AF98-48D1-8103-D037A9B4200C}" type="presParOf" srcId="{9F7C6272-585E-4DDA-B1DC-EB4580AF2AB2}" destId="{DE27DD97-4305-47FC-AFB0-35E1E791B27F}" srcOrd="0" destOrd="0" presId="urn:microsoft.com/office/officeart/2005/8/layout/hierarchy2"/>
    <dgm:cxn modelId="{96274307-7B03-4753-A615-2CB2FCAE41CB}" type="presParOf" srcId="{9F7C6272-585E-4DDA-B1DC-EB4580AF2AB2}" destId="{4A028989-708D-4CC4-885B-928EC3B6636B}" srcOrd="1" destOrd="0" presId="urn:microsoft.com/office/officeart/2005/8/layout/hierarchy2"/>
    <dgm:cxn modelId="{FA6A5795-2EC1-4172-A671-C00E3B6A39BB}" type="presParOf" srcId="{4A028989-708D-4CC4-885B-928EC3B6636B}" destId="{EBFADA6F-FD50-43FB-87CB-15B1D9AA94CD}" srcOrd="0" destOrd="0" presId="urn:microsoft.com/office/officeart/2005/8/layout/hierarchy2"/>
    <dgm:cxn modelId="{5750FACA-B4AD-4B59-BAF9-F52BEFA5FE47}" type="presParOf" srcId="{EBFADA6F-FD50-43FB-87CB-15B1D9AA94CD}" destId="{D2E89353-C1DC-4D8C-81F7-770019C69DEF}" srcOrd="0" destOrd="0" presId="urn:microsoft.com/office/officeart/2005/8/layout/hierarchy2"/>
    <dgm:cxn modelId="{B6109C82-05DF-4649-8957-5CE123691275}" type="presParOf" srcId="{4A028989-708D-4CC4-885B-928EC3B6636B}" destId="{CC9BC564-3787-4383-9FFC-61D9D0588B21}" srcOrd="1" destOrd="0" presId="urn:microsoft.com/office/officeart/2005/8/layout/hierarchy2"/>
    <dgm:cxn modelId="{C0B8A1D4-9AE6-40AF-8A05-C896AD4CBFFB}" type="presParOf" srcId="{CC9BC564-3787-4383-9FFC-61D9D0588B21}" destId="{858F7110-3310-4783-BBA8-7EC1E711C660}" srcOrd="0" destOrd="0" presId="urn:microsoft.com/office/officeart/2005/8/layout/hierarchy2"/>
    <dgm:cxn modelId="{D04535AA-6865-4570-ACB2-1BDD526F62A2}" type="presParOf" srcId="{CC9BC564-3787-4383-9FFC-61D9D0588B21}" destId="{65C1A66E-C56C-4171-AB97-8297D46BDB88}" srcOrd="1" destOrd="0" presId="urn:microsoft.com/office/officeart/2005/8/layout/hierarchy2"/>
    <dgm:cxn modelId="{4CD6FF13-E0DA-4D6A-AA7E-A2D17E2155A5}" type="presParOf" srcId="{397AEE95-8A0C-4187-A00A-9EB934AA598C}" destId="{9EFBE792-9572-41CC-B394-D06BBCFDDEA7}" srcOrd="4" destOrd="0" presId="urn:microsoft.com/office/officeart/2005/8/layout/hierarchy2"/>
    <dgm:cxn modelId="{07201B72-3325-46CD-8345-0067ED80D1F5}" type="presParOf" srcId="{9EFBE792-9572-41CC-B394-D06BBCFDDEA7}" destId="{E36A5456-E43A-492B-ABAE-06F81987E8E0}" srcOrd="0" destOrd="0" presId="urn:microsoft.com/office/officeart/2005/8/layout/hierarchy2"/>
    <dgm:cxn modelId="{0D93CE9B-82E1-431E-88C1-2754F24F45B9}" type="presParOf" srcId="{397AEE95-8A0C-4187-A00A-9EB934AA598C}" destId="{6D225540-AFA0-415E-A130-ABE75225B256}" srcOrd="5" destOrd="0" presId="urn:microsoft.com/office/officeart/2005/8/layout/hierarchy2"/>
    <dgm:cxn modelId="{A5817E21-B06A-4811-87B7-02F189D7179D}" type="presParOf" srcId="{6D225540-AFA0-415E-A130-ABE75225B256}" destId="{37C38F7E-4D19-426C-A64E-1CBDFC363BB7}" srcOrd="0" destOrd="0" presId="urn:microsoft.com/office/officeart/2005/8/layout/hierarchy2"/>
    <dgm:cxn modelId="{147E75FD-38AC-4F32-8ECE-26D758E79FF3}" type="presParOf" srcId="{6D225540-AFA0-415E-A130-ABE75225B256}" destId="{F4349A4C-5F5C-42E6-B925-D581139B19CA}" srcOrd="1" destOrd="0" presId="urn:microsoft.com/office/officeart/2005/8/layout/hierarchy2"/>
    <dgm:cxn modelId="{9B8F9BFC-34EF-4D4B-AD70-6B1DC5520F1A}" type="presParOf" srcId="{BE75B47B-3650-4F5E-B461-4EF0A961DD5A}" destId="{A8464F86-5444-4B1D-8904-D5D84FB93A63}" srcOrd="2" destOrd="0" presId="urn:microsoft.com/office/officeart/2005/8/layout/hierarchy2"/>
    <dgm:cxn modelId="{118D4269-0559-4FCC-A179-DDF178CCED0F}" type="presParOf" srcId="{A8464F86-5444-4B1D-8904-D5D84FB93A63}" destId="{ECBF6DD1-22FB-4942-9A69-C2E334F2B933}" srcOrd="0" destOrd="0" presId="urn:microsoft.com/office/officeart/2005/8/layout/hierarchy2"/>
    <dgm:cxn modelId="{F600928D-A92B-4979-ABF9-8E24EFCDEBE4}" type="presParOf" srcId="{BE75B47B-3650-4F5E-B461-4EF0A961DD5A}" destId="{E0C7B8DF-83A1-45D9-B9D9-9ED1C37E4CA4}" srcOrd="3" destOrd="0" presId="urn:microsoft.com/office/officeart/2005/8/layout/hierarchy2"/>
    <dgm:cxn modelId="{4B25C5F5-26E3-4F14-B65A-619AC879F88A}" type="presParOf" srcId="{E0C7B8DF-83A1-45D9-B9D9-9ED1C37E4CA4}" destId="{FFF314B7-9492-4462-8B1C-7BC33784FA0A}" srcOrd="0" destOrd="0" presId="urn:microsoft.com/office/officeart/2005/8/layout/hierarchy2"/>
    <dgm:cxn modelId="{867E3533-E65A-49A9-893F-10BCF307110E}" type="presParOf" srcId="{E0C7B8DF-83A1-45D9-B9D9-9ED1C37E4CA4}" destId="{F4FA03A4-3DA6-47F7-9A77-3B374796CB77}" srcOrd="1" destOrd="0" presId="urn:microsoft.com/office/officeart/2005/8/layout/hierarchy2"/>
    <dgm:cxn modelId="{57EF0A60-2186-494C-AFC0-1B1DAABD7ADB}" type="presParOf" srcId="{F4FA03A4-3DA6-47F7-9A77-3B374796CB77}" destId="{8E5DD861-D493-4A0A-B81E-EB2108ED9BB3}" srcOrd="0" destOrd="0" presId="urn:microsoft.com/office/officeart/2005/8/layout/hierarchy2"/>
    <dgm:cxn modelId="{90259C6A-0D48-4EE2-93DC-B8313CEC7665}" type="presParOf" srcId="{8E5DD861-D493-4A0A-B81E-EB2108ED9BB3}" destId="{C0DFBE07-132A-42A3-A5E2-F594000B2340}" srcOrd="0" destOrd="0" presId="urn:microsoft.com/office/officeart/2005/8/layout/hierarchy2"/>
    <dgm:cxn modelId="{D5738688-5643-467C-A027-7FDFCD6EAA90}" type="presParOf" srcId="{F4FA03A4-3DA6-47F7-9A77-3B374796CB77}" destId="{D48AA310-08E8-41B2-9889-9054306545F3}" srcOrd="1" destOrd="0" presId="urn:microsoft.com/office/officeart/2005/8/layout/hierarchy2"/>
    <dgm:cxn modelId="{07A8ACF2-C51F-4873-9032-EE159EB860DB}" type="presParOf" srcId="{D48AA310-08E8-41B2-9889-9054306545F3}" destId="{A21B35AB-A6E7-40B0-A48C-F2137E09EDE9}" srcOrd="0" destOrd="0" presId="urn:microsoft.com/office/officeart/2005/8/layout/hierarchy2"/>
    <dgm:cxn modelId="{28C7BF6C-3AC8-4400-BAB0-DB37069A5ABA}" type="presParOf" srcId="{D48AA310-08E8-41B2-9889-9054306545F3}" destId="{8B5CE3EF-0622-44C1-849C-2057D356BCBF}" srcOrd="1" destOrd="0" presId="urn:microsoft.com/office/officeart/2005/8/layout/hierarchy2"/>
    <dgm:cxn modelId="{B6F623AE-1B67-48BE-8D93-4F0AEF88B90E}" type="presParOf" srcId="{F4FA03A4-3DA6-47F7-9A77-3B374796CB77}" destId="{D36435EE-5DD9-4CB1-80E2-64E88C5269A2}" srcOrd="2" destOrd="0" presId="urn:microsoft.com/office/officeart/2005/8/layout/hierarchy2"/>
    <dgm:cxn modelId="{56025155-35CA-4D57-9CB1-4F134D1258FE}" type="presParOf" srcId="{D36435EE-5DD9-4CB1-80E2-64E88C5269A2}" destId="{2FF43323-1B88-4D6E-A12C-28C1BD2304F7}" srcOrd="0" destOrd="0" presId="urn:microsoft.com/office/officeart/2005/8/layout/hierarchy2"/>
    <dgm:cxn modelId="{02FBD520-9366-4271-AF0C-78F82C60660C}" type="presParOf" srcId="{F4FA03A4-3DA6-47F7-9A77-3B374796CB77}" destId="{36D12C6A-C33F-444D-985E-C87528F365EF}" srcOrd="3" destOrd="0" presId="urn:microsoft.com/office/officeart/2005/8/layout/hierarchy2"/>
    <dgm:cxn modelId="{6833CF58-86AE-4A09-85E6-FF5B1BD1F72B}" type="presParOf" srcId="{36D12C6A-C33F-444D-985E-C87528F365EF}" destId="{D91136A0-BBA5-4033-85D4-E551E48A4097}" srcOrd="0" destOrd="0" presId="urn:microsoft.com/office/officeart/2005/8/layout/hierarchy2"/>
    <dgm:cxn modelId="{10403A60-581D-4A96-A554-006A8EB2CE3D}" type="presParOf" srcId="{36D12C6A-C33F-444D-985E-C87528F365EF}" destId="{18A8A596-414D-45EC-82A0-4CE6CE2BCEAF}" srcOrd="1" destOrd="0" presId="urn:microsoft.com/office/officeart/2005/8/layout/hierarchy2"/>
    <dgm:cxn modelId="{F00E608B-BAA2-4E57-A071-F6AC537B5D25}" type="presParOf" srcId="{F4FA03A4-3DA6-47F7-9A77-3B374796CB77}" destId="{215E04C8-8ADC-4870-8072-6C6871A934E8}" srcOrd="4" destOrd="0" presId="urn:microsoft.com/office/officeart/2005/8/layout/hierarchy2"/>
    <dgm:cxn modelId="{5962DD19-60F5-4BA0-A948-7B31E9CCD7D7}" type="presParOf" srcId="{215E04C8-8ADC-4870-8072-6C6871A934E8}" destId="{881DB251-9FB1-4300-9BCC-5ED061EBD6BA}" srcOrd="0" destOrd="0" presId="urn:microsoft.com/office/officeart/2005/8/layout/hierarchy2"/>
    <dgm:cxn modelId="{7E071853-7E58-4913-9BFD-04F3FF745C81}" type="presParOf" srcId="{F4FA03A4-3DA6-47F7-9A77-3B374796CB77}" destId="{99095670-E0F4-480E-9255-5D1CF51C2306}" srcOrd="5" destOrd="0" presId="urn:microsoft.com/office/officeart/2005/8/layout/hierarchy2"/>
    <dgm:cxn modelId="{D3DD556A-1149-4661-A9FC-7ACDD92D6261}" type="presParOf" srcId="{99095670-E0F4-480E-9255-5D1CF51C2306}" destId="{288590B9-AA3F-44E1-86EF-EEFFCBA51BD5}" srcOrd="0" destOrd="0" presId="urn:microsoft.com/office/officeart/2005/8/layout/hierarchy2"/>
    <dgm:cxn modelId="{6FC9F749-A4AB-4373-A5A4-68F0B8ABCF80}" type="presParOf" srcId="{99095670-E0F4-480E-9255-5D1CF51C2306}" destId="{C9ADEDFB-79EA-4185-B0EC-F6EC4D8F782E}" srcOrd="1" destOrd="0" presId="urn:microsoft.com/office/officeart/2005/8/layout/hierarchy2"/>
    <dgm:cxn modelId="{7A6CE847-F697-40DE-BEA0-016B52C872DC}" type="presParOf" srcId="{F4FA03A4-3DA6-47F7-9A77-3B374796CB77}" destId="{D955C53B-B716-4B38-9366-F9DF3D076BCB}" srcOrd="6" destOrd="0" presId="urn:microsoft.com/office/officeart/2005/8/layout/hierarchy2"/>
    <dgm:cxn modelId="{1CACE74A-EBF4-4B01-B15C-69E9CD69AEDF}" type="presParOf" srcId="{D955C53B-B716-4B38-9366-F9DF3D076BCB}" destId="{1FDB852C-60D2-4512-8688-DBBE489C7C32}" srcOrd="0" destOrd="0" presId="urn:microsoft.com/office/officeart/2005/8/layout/hierarchy2"/>
    <dgm:cxn modelId="{665C0F99-A83B-4AAA-BC3A-7D920F5E4BF7}" type="presParOf" srcId="{F4FA03A4-3DA6-47F7-9A77-3B374796CB77}" destId="{4D2DD327-F21E-40DF-89CF-2531CE508332}" srcOrd="7" destOrd="0" presId="urn:microsoft.com/office/officeart/2005/8/layout/hierarchy2"/>
    <dgm:cxn modelId="{077C11FE-3958-4A6C-9FAC-F822270BDDBA}" type="presParOf" srcId="{4D2DD327-F21E-40DF-89CF-2531CE508332}" destId="{98EDA116-065D-473B-983B-F7A1A4E0692D}" srcOrd="0" destOrd="0" presId="urn:microsoft.com/office/officeart/2005/8/layout/hierarchy2"/>
    <dgm:cxn modelId="{C8C5DC4F-67AA-4FAF-8BE6-FAB3F866CB97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68714580-7966-4B5B-AB93-11B0B5F5D2E2}" type="presOf" srcId="{139FABCB-F47A-4731-86FD-9DEB34D850B8}" destId="{AB7C6CD4-FF75-4E23-A8C3-0A2318DBB1D6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F4C2DE13-5BC7-41F2-8884-9DCE396D7D44}" type="presOf" srcId="{076B6350-4EE3-45E3-9904-173A771DF62A}" destId="{BE306FCD-9806-4F30-B3B1-CA273857349C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815E6A28-38E6-4C7E-9B10-4E3DBAE4DFC9}" type="presOf" srcId="{9F4AA07C-F7C0-4EE0-B444-1A0A99B21C5A}" destId="{EB2274FC-15F8-41B7-935B-E389FD47AFD1}" srcOrd="0" destOrd="0" presId="urn:microsoft.com/office/officeart/2005/8/layout/hierarchy2"/>
    <dgm:cxn modelId="{53D788D0-98D2-466B-8B9F-729953C85D18}" type="presOf" srcId="{45CDA3C7-8713-4369-838A-8B5F475DA36B}" destId="{A1B1FB24-4A19-4073-B3DA-7D6FAFFD6611}" srcOrd="0" destOrd="0" presId="urn:microsoft.com/office/officeart/2005/8/layout/hierarchy2"/>
    <dgm:cxn modelId="{C2C3619C-7F4D-4DB3-99E7-3A953574832D}" type="presOf" srcId="{3958656D-BDA3-48B8-B715-8A44FDE6304E}" destId="{2AEF7D3A-FF38-45BC-9B3E-D40CCE847072}" srcOrd="0" destOrd="0" presId="urn:microsoft.com/office/officeart/2005/8/layout/hierarchy2"/>
    <dgm:cxn modelId="{61746A87-2069-4365-B430-FA397CE67230}" type="presOf" srcId="{7BC373CD-A346-4D76-9165-35DCB418DD6B}" destId="{F67B909A-A307-4E9B-9469-45A779E59A51}" srcOrd="1" destOrd="0" presId="urn:microsoft.com/office/officeart/2005/8/layout/hierarchy2"/>
    <dgm:cxn modelId="{86FE09F4-885D-4CB0-B418-38ECFC00DFD6}" type="presOf" srcId="{80D7FF03-79A4-410F-8B98-6A9724B85CBA}" destId="{47ACED10-AF50-4A06-8AC5-32A97AE3B1C8}" srcOrd="0" destOrd="0" presId="urn:microsoft.com/office/officeart/2005/8/layout/hierarchy2"/>
    <dgm:cxn modelId="{AFEA3523-B995-4692-B0F8-5DA3BD2380ED}" type="presOf" srcId="{96FC7229-231F-4CA5-9914-6E9A83756569}" destId="{1906A700-A645-429B-8F9F-2A4F59D4835E}" srcOrd="0" destOrd="0" presId="urn:microsoft.com/office/officeart/2005/8/layout/hierarchy2"/>
    <dgm:cxn modelId="{DA8F4AFA-9837-4B98-B725-E3E4F7C625AD}" type="presOf" srcId="{753D8466-5B43-4022-9EA6-80697AD791EF}" destId="{2938BCE4-55BC-4FA7-8B13-8D7362E71CAD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81145E0B-F69D-4AA6-83D1-1B87BD16A491}" type="presOf" srcId="{F20EDC0B-CCE5-4D9D-9982-89A201087390}" destId="{674BA392-5914-4B78-A520-EE26D65D05C8}" srcOrd="0" destOrd="0" presId="urn:microsoft.com/office/officeart/2005/8/layout/hierarchy2"/>
    <dgm:cxn modelId="{FD2D63AA-8DEF-4B8E-96CE-98F6A721D5FF}" type="presOf" srcId="{7B2890D2-36E9-4029-898C-FC7E72272380}" destId="{497DB5E4-8EF3-40EA-9803-E80F51F19C35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2F52B12B-FA42-4DC2-A77E-20A2EA93FFE5}" type="presOf" srcId="{753D8466-5B43-4022-9EA6-80697AD791EF}" destId="{A6341011-54EC-4E06-9306-EAF2DE56CD2C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9F31585C-3F45-409F-84CD-A2A78F5EDFDC}" type="presOf" srcId="{83FAD934-5D5B-40FC-B3CA-D6105DE3D322}" destId="{8F195852-041E-423A-B5DF-8945941EB406}" srcOrd="0" destOrd="0" presId="urn:microsoft.com/office/officeart/2005/8/layout/hierarchy2"/>
    <dgm:cxn modelId="{441FC626-D079-485B-B102-AD9ED9C21E63}" type="presOf" srcId="{BABCE05A-4544-49DE-A70D-EBD4C2932AA1}" destId="{B4361C68-E191-4E89-B0BD-BAD091626B5B}" srcOrd="0" destOrd="0" presId="urn:microsoft.com/office/officeart/2005/8/layout/hierarchy2"/>
    <dgm:cxn modelId="{422DF914-90A8-493C-B856-734C17DEACFD}" type="presOf" srcId="{86643E8D-F7CB-4F7B-B35A-FF26EACC433C}" destId="{419BEB18-32F6-4B18-9238-A8818FE634FC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F94B3699-DF82-45FB-A12F-9F4189B94BD4}" type="presOf" srcId="{5E47499F-6F41-4F22-A420-01A675CE6103}" destId="{FB48A239-373B-4448-BD7F-C055FA9C8C48}" srcOrd="1" destOrd="0" presId="urn:microsoft.com/office/officeart/2005/8/layout/hierarchy2"/>
    <dgm:cxn modelId="{BB929C76-AC23-4017-BBC5-DE4D6B1CF904}" type="presOf" srcId="{139FABCB-F47A-4731-86FD-9DEB34D850B8}" destId="{86416187-05A5-41DD-ADA2-C443892DABB2}" srcOrd="1" destOrd="0" presId="urn:microsoft.com/office/officeart/2005/8/layout/hierarchy2"/>
    <dgm:cxn modelId="{6FBA17EC-0BC5-4B31-A9C5-3D6524CC40D8}" type="presOf" srcId="{5E47499F-6F41-4F22-A420-01A675CE6103}" destId="{E11C7B6F-7180-43A5-992E-3EA5851F2391}" srcOrd="0" destOrd="0" presId="urn:microsoft.com/office/officeart/2005/8/layout/hierarchy2"/>
    <dgm:cxn modelId="{6B2B8A1F-5145-46F9-BA5A-C342EC7A8392}" type="presOf" srcId="{50BC2FEF-90AA-4887-A217-BCE929A4632A}" destId="{FDA47220-895B-4A69-B2BB-8BF8C016FF4B}" srcOrd="0" destOrd="0" presId="urn:microsoft.com/office/officeart/2005/8/layout/hierarchy2"/>
    <dgm:cxn modelId="{2FF7B2F4-EF8D-4927-8920-37CA2C709D9D}" type="presOf" srcId="{BABCE05A-4544-49DE-A70D-EBD4C2932AA1}" destId="{12FD7525-DB42-46F9-B8FD-D33568A05731}" srcOrd="1" destOrd="0" presId="urn:microsoft.com/office/officeart/2005/8/layout/hierarchy2"/>
    <dgm:cxn modelId="{0E25D7D5-D613-4C2D-A47B-AC45A73C19F4}" type="presOf" srcId="{D4D9B399-9B7F-46DA-97B2-FED098F5DA6B}" destId="{6E6D9CAD-33D1-4ABE-986B-53D6D631EB94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49E30D8-124C-4B86-9965-C72E832208B8}" type="presOf" srcId="{50BC2FEF-90AA-4887-A217-BCE929A4632A}" destId="{9F0B1A31-63BD-41F6-82FC-F5574A92E909}" srcOrd="1" destOrd="0" presId="urn:microsoft.com/office/officeart/2005/8/layout/hierarchy2"/>
    <dgm:cxn modelId="{B52B96C4-BBC0-40DE-9E59-F2C17F1A1E7F}" type="presOf" srcId="{7BC373CD-A346-4D76-9165-35DCB418DD6B}" destId="{4E10DB54-35ED-4D9F-B388-F6C78413B8E9}" srcOrd="0" destOrd="0" presId="urn:microsoft.com/office/officeart/2005/8/layout/hierarchy2"/>
    <dgm:cxn modelId="{9D74AD5B-545C-4DBF-8093-2231B4F1A7A1}" type="presOf" srcId="{8B8178A4-03D0-4F83-88CD-9E6E781603E6}" destId="{C0C8DC8E-72DB-4A2E-A50E-DA1CA06D79E3}" srcOrd="0" destOrd="0" presId="urn:microsoft.com/office/officeart/2005/8/layout/hierarchy2"/>
    <dgm:cxn modelId="{A00C2611-4B4E-44CE-9A1B-0A2B692A7FD9}" type="presOf" srcId="{5AA90255-5B35-44C4-B702-E81F223BEFD8}" destId="{3985982F-35AF-48B0-84C6-0C8F1D9EF2FA}" srcOrd="0" destOrd="0" presId="urn:microsoft.com/office/officeart/2005/8/layout/hierarchy2"/>
    <dgm:cxn modelId="{D210A1C4-00BA-4F32-B684-70B74D587859}" type="presOf" srcId="{9F4AA07C-F7C0-4EE0-B444-1A0A99B21C5A}" destId="{87E32AC2-4577-44E3-BD84-D5E3BD970540}" srcOrd="1" destOrd="0" presId="urn:microsoft.com/office/officeart/2005/8/layout/hierarchy2"/>
    <dgm:cxn modelId="{63A47BFA-0B8D-4063-A2AE-D5FA301BB2D7}" type="presOf" srcId="{F20EDC0B-CCE5-4D9D-9982-89A201087390}" destId="{CAE1C8E1-FF9C-459C-820F-5A372E5B5202}" srcOrd="1" destOrd="0" presId="urn:microsoft.com/office/officeart/2005/8/layout/hierarchy2"/>
    <dgm:cxn modelId="{4835DD44-B839-469B-9540-916586033D48}" type="presOf" srcId="{B503AF60-5EB5-4190-8EFC-246E35833849}" destId="{F53448B5-447F-4F1A-81C6-1F0D19E192DD}" srcOrd="0" destOrd="0" presId="urn:microsoft.com/office/officeart/2005/8/layout/hierarchy2"/>
    <dgm:cxn modelId="{B94211FC-1406-433A-A204-738B592724D7}" type="presOf" srcId="{C3D618C2-BF81-4220-A584-D841429B7058}" destId="{CA6C5886-D1D3-4819-90BD-4BAC8F1EE87D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34AADB09-F8EB-4DAD-B569-7CF349E06B03}" type="presOf" srcId="{83FAD934-5D5B-40FC-B3CA-D6105DE3D322}" destId="{19EBF599-727A-47CA-B105-7B4051DFB8C7}" srcOrd="1" destOrd="0" presId="urn:microsoft.com/office/officeart/2005/8/layout/hierarchy2"/>
    <dgm:cxn modelId="{CF13A5BE-FBC7-44C9-872A-8D2FB24A5F74}" type="presOf" srcId="{DC7A1CA0-5D34-4F3B-A580-15CFD66EA796}" destId="{368F1645-5A66-45DB-B296-C23315AB7E22}" srcOrd="0" destOrd="0" presId="urn:microsoft.com/office/officeart/2005/8/layout/hierarchy2"/>
    <dgm:cxn modelId="{6C13EEF6-1833-4596-A859-58E1F2656E93}" type="presParOf" srcId="{BE306FCD-9806-4F30-B3B1-CA273857349C}" destId="{BC89B9CD-5E6C-4475-ADF6-F7C2D7A5A353}" srcOrd="0" destOrd="0" presId="urn:microsoft.com/office/officeart/2005/8/layout/hierarchy2"/>
    <dgm:cxn modelId="{C11749E6-F8DF-499F-8223-F2359C47C062}" type="presParOf" srcId="{BC89B9CD-5E6C-4475-ADF6-F7C2D7A5A353}" destId="{6E6D9CAD-33D1-4ABE-986B-53D6D631EB94}" srcOrd="0" destOrd="0" presId="urn:microsoft.com/office/officeart/2005/8/layout/hierarchy2"/>
    <dgm:cxn modelId="{BD0A73D2-A80A-482C-A834-E43788505C2E}" type="presParOf" srcId="{BC89B9CD-5E6C-4475-ADF6-F7C2D7A5A353}" destId="{47C7FA5F-116D-41D5-BE1E-63389D526519}" srcOrd="1" destOrd="0" presId="urn:microsoft.com/office/officeart/2005/8/layout/hierarchy2"/>
    <dgm:cxn modelId="{CDF0A1A0-16F8-46BF-A090-FB2BC5FC5CD7}" type="presParOf" srcId="{47C7FA5F-116D-41D5-BE1E-63389D526519}" destId="{B4361C68-E191-4E89-B0BD-BAD091626B5B}" srcOrd="0" destOrd="0" presId="urn:microsoft.com/office/officeart/2005/8/layout/hierarchy2"/>
    <dgm:cxn modelId="{C9BFB82C-40F9-4884-8661-3DC914471D41}" type="presParOf" srcId="{B4361C68-E191-4E89-B0BD-BAD091626B5B}" destId="{12FD7525-DB42-46F9-B8FD-D33568A05731}" srcOrd="0" destOrd="0" presId="urn:microsoft.com/office/officeart/2005/8/layout/hierarchy2"/>
    <dgm:cxn modelId="{6502797C-6694-4F5F-B997-7802BB8D4BD9}" type="presParOf" srcId="{47C7FA5F-116D-41D5-BE1E-63389D526519}" destId="{8D4B9DA0-8352-443E-AB23-4081880753A9}" srcOrd="1" destOrd="0" presId="urn:microsoft.com/office/officeart/2005/8/layout/hierarchy2"/>
    <dgm:cxn modelId="{837ECE23-4008-40B1-BD26-DEC4001471CF}" type="presParOf" srcId="{8D4B9DA0-8352-443E-AB23-4081880753A9}" destId="{CA6C5886-D1D3-4819-90BD-4BAC8F1EE87D}" srcOrd="0" destOrd="0" presId="urn:microsoft.com/office/officeart/2005/8/layout/hierarchy2"/>
    <dgm:cxn modelId="{8CFED5DC-CFA3-4DDA-AB84-7B6A6088242E}" type="presParOf" srcId="{8D4B9DA0-8352-443E-AB23-4081880753A9}" destId="{9192797A-2A70-45CD-83CD-8CC844391943}" srcOrd="1" destOrd="0" presId="urn:microsoft.com/office/officeart/2005/8/layout/hierarchy2"/>
    <dgm:cxn modelId="{ADC5B989-F3D0-4606-A06F-3B00EF93AEA1}" type="presParOf" srcId="{47C7FA5F-116D-41D5-BE1E-63389D526519}" destId="{E11C7B6F-7180-43A5-992E-3EA5851F2391}" srcOrd="2" destOrd="0" presId="urn:microsoft.com/office/officeart/2005/8/layout/hierarchy2"/>
    <dgm:cxn modelId="{50ACF1E1-9D9C-4986-B17E-BD842B21326D}" type="presParOf" srcId="{E11C7B6F-7180-43A5-992E-3EA5851F2391}" destId="{FB48A239-373B-4448-BD7F-C055FA9C8C48}" srcOrd="0" destOrd="0" presId="urn:microsoft.com/office/officeart/2005/8/layout/hierarchy2"/>
    <dgm:cxn modelId="{A1828EE4-AED4-493A-91EF-2E96AB3511D5}" type="presParOf" srcId="{47C7FA5F-116D-41D5-BE1E-63389D526519}" destId="{49833578-BD56-4B76-A7B4-93C083AE7440}" srcOrd="3" destOrd="0" presId="urn:microsoft.com/office/officeart/2005/8/layout/hierarchy2"/>
    <dgm:cxn modelId="{5383E6BD-67A4-4236-93CD-D0F4109D0850}" type="presParOf" srcId="{49833578-BD56-4B76-A7B4-93C083AE7440}" destId="{419BEB18-32F6-4B18-9238-A8818FE634FC}" srcOrd="0" destOrd="0" presId="urn:microsoft.com/office/officeart/2005/8/layout/hierarchy2"/>
    <dgm:cxn modelId="{EE3C561B-E8EE-4E5B-AC63-AF2062D205D1}" type="presParOf" srcId="{49833578-BD56-4B76-A7B4-93C083AE7440}" destId="{9606F08B-4F70-4EB6-983D-ED46C176903C}" srcOrd="1" destOrd="0" presId="urn:microsoft.com/office/officeart/2005/8/layout/hierarchy2"/>
    <dgm:cxn modelId="{FE020E8C-AACE-4090-BA5D-59E6D0C6A594}" type="presParOf" srcId="{47C7FA5F-116D-41D5-BE1E-63389D526519}" destId="{8F195852-041E-423A-B5DF-8945941EB406}" srcOrd="4" destOrd="0" presId="urn:microsoft.com/office/officeart/2005/8/layout/hierarchy2"/>
    <dgm:cxn modelId="{5F3C6CB0-ACCB-4007-B1DE-F1021815468D}" type="presParOf" srcId="{8F195852-041E-423A-B5DF-8945941EB406}" destId="{19EBF599-727A-47CA-B105-7B4051DFB8C7}" srcOrd="0" destOrd="0" presId="urn:microsoft.com/office/officeart/2005/8/layout/hierarchy2"/>
    <dgm:cxn modelId="{022491FC-207E-444D-B0A6-68D9FCA92D4F}" type="presParOf" srcId="{47C7FA5F-116D-41D5-BE1E-63389D526519}" destId="{5B0C94E8-6047-4A9D-A59D-4243CA01023B}" srcOrd="5" destOrd="0" presId="urn:microsoft.com/office/officeart/2005/8/layout/hierarchy2"/>
    <dgm:cxn modelId="{F23044DF-AEDE-4A3D-9450-DDFCE76BC053}" type="presParOf" srcId="{5B0C94E8-6047-4A9D-A59D-4243CA01023B}" destId="{47ACED10-AF50-4A06-8AC5-32A97AE3B1C8}" srcOrd="0" destOrd="0" presId="urn:microsoft.com/office/officeart/2005/8/layout/hierarchy2"/>
    <dgm:cxn modelId="{3580CBB5-3404-42E7-82F4-9768C800C45D}" type="presParOf" srcId="{5B0C94E8-6047-4A9D-A59D-4243CA01023B}" destId="{51C9AA23-5208-47C4-9495-ED7DF43D7949}" srcOrd="1" destOrd="0" presId="urn:microsoft.com/office/officeart/2005/8/layout/hierarchy2"/>
    <dgm:cxn modelId="{42BEABE4-6D5B-48B0-A0B9-8DE7629B17CE}" type="presParOf" srcId="{BE306FCD-9806-4F30-B3B1-CA273857349C}" destId="{8658F2C1-2E33-4716-96CE-BB95A05DA53A}" srcOrd="1" destOrd="0" presId="urn:microsoft.com/office/officeart/2005/8/layout/hierarchy2"/>
    <dgm:cxn modelId="{5D909B29-24A9-40FB-B29B-7964801AD419}" type="presParOf" srcId="{8658F2C1-2E33-4716-96CE-BB95A05DA53A}" destId="{3985982F-35AF-48B0-84C6-0C8F1D9EF2FA}" srcOrd="0" destOrd="0" presId="urn:microsoft.com/office/officeart/2005/8/layout/hierarchy2"/>
    <dgm:cxn modelId="{AE9BE15A-6DFF-485A-BCB9-9163206E4803}" type="presParOf" srcId="{8658F2C1-2E33-4716-96CE-BB95A05DA53A}" destId="{E962D45F-3934-4127-B852-040B19CBBED4}" srcOrd="1" destOrd="0" presId="urn:microsoft.com/office/officeart/2005/8/layout/hierarchy2"/>
    <dgm:cxn modelId="{3E7A6BCA-5AFC-49F9-BF0B-14CB6CE40D5D}" type="presParOf" srcId="{E962D45F-3934-4127-B852-040B19CBBED4}" destId="{AB7C6CD4-FF75-4E23-A8C3-0A2318DBB1D6}" srcOrd="0" destOrd="0" presId="urn:microsoft.com/office/officeart/2005/8/layout/hierarchy2"/>
    <dgm:cxn modelId="{5DDFA50E-D2ED-4053-BEB7-63B85BD98D0A}" type="presParOf" srcId="{AB7C6CD4-FF75-4E23-A8C3-0A2318DBB1D6}" destId="{86416187-05A5-41DD-ADA2-C443892DABB2}" srcOrd="0" destOrd="0" presId="urn:microsoft.com/office/officeart/2005/8/layout/hierarchy2"/>
    <dgm:cxn modelId="{C8D3C9F1-BE86-43D7-9FE4-FCC359E8051B}" type="presParOf" srcId="{E962D45F-3934-4127-B852-040B19CBBED4}" destId="{F5141415-821F-4342-AEDF-E9BC97E8B75D}" srcOrd="1" destOrd="0" presId="urn:microsoft.com/office/officeart/2005/8/layout/hierarchy2"/>
    <dgm:cxn modelId="{1A9ECB57-6280-4142-B655-795D2C0C8E57}" type="presParOf" srcId="{F5141415-821F-4342-AEDF-E9BC97E8B75D}" destId="{A1B1FB24-4A19-4073-B3DA-7D6FAFFD6611}" srcOrd="0" destOrd="0" presId="urn:microsoft.com/office/officeart/2005/8/layout/hierarchy2"/>
    <dgm:cxn modelId="{1925B368-23C5-43E1-B537-024639E4C9D2}" type="presParOf" srcId="{F5141415-821F-4342-AEDF-E9BC97E8B75D}" destId="{1AAB8F11-CB53-4E23-8DA2-6135C0475A27}" srcOrd="1" destOrd="0" presId="urn:microsoft.com/office/officeart/2005/8/layout/hierarchy2"/>
    <dgm:cxn modelId="{08C37FBA-0864-4755-8F39-972F0330B607}" type="presParOf" srcId="{1AAB8F11-CB53-4E23-8DA2-6135C0475A27}" destId="{FDA47220-895B-4A69-B2BB-8BF8C016FF4B}" srcOrd="0" destOrd="0" presId="urn:microsoft.com/office/officeart/2005/8/layout/hierarchy2"/>
    <dgm:cxn modelId="{112D1549-E3EC-42B8-9179-0F12857AB94B}" type="presParOf" srcId="{FDA47220-895B-4A69-B2BB-8BF8C016FF4B}" destId="{9F0B1A31-63BD-41F6-82FC-F5574A92E909}" srcOrd="0" destOrd="0" presId="urn:microsoft.com/office/officeart/2005/8/layout/hierarchy2"/>
    <dgm:cxn modelId="{501BDCBA-3263-47DE-84FE-A969D1E464C2}" type="presParOf" srcId="{1AAB8F11-CB53-4E23-8DA2-6135C0475A27}" destId="{519D71D9-AD17-481A-BC45-95647664C32A}" srcOrd="1" destOrd="0" presId="urn:microsoft.com/office/officeart/2005/8/layout/hierarchy2"/>
    <dgm:cxn modelId="{016C6D60-19CA-4841-A854-5D16192A9638}" type="presParOf" srcId="{519D71D9-AD17-481A-BC45-95647664C32A}" destId="{C0C8DC8E-72DB-4A2E-A50E-DA1CA06D79E3}" srcOrd="0" destOrd="0" presId="urn:microsoft.com/office/officeart/2005/8/layout/hierarchy2"/>
    <dgm:cxn modelId="{7D33D521-B626-4B1E-8814-111353A8B5E0}" type="presParOf" srcId="{519D71D9-AD17-481A-BC45-95647664C32A}" destId="{98B01CE3-DDD6-4A2E-A4D8-B0F413861D6D}" srcOrd="1" destOrd="0" presId="urn:microsoft.com/office/officeart/2005/8/layout/hierarchy2"/>
    <dgm:cxn modelId="{EB68C1DE-1C8D-4B3E-B2B4-047DAF20455D}" type="presParOf" srcId="{1AAB8F11-CB53-4E23-8DA2-6135C0475A27}" destId="{4E10DB54-35ED-4D9F-B388-F6C78413B8E9}" srcOrd="2" destOrd="0" presId="urn:microsoft.com/office/officeart/2005/8/layout/hierarchy2"/>
    <dgm:cxn modelId="{965745B7-6D89-42C7-9B68-B17A7F23FB44}" type="presParOf" srcId="{4E10DB54-35ED-4D9F-B388-F6C78413B8E9}" destId="{F67B909A-A307-4E9B-9469-45A779E59A51}" srcOrd="0" destOrd="0" presId="urn:microsoft.com/office/officeart/2005/8/layout/hierarchy2"/>
    <dgm:cxn modelId="{60379F9A-A680-4579-A957-7FFE978C32DD}" type="presParOf" srcId="{1AAB8F11-CB53-4E23-8DA2-6135C0475A27}" destId="{14714887-E966-470C-860D-96908FD88E18}" srcOrd="3" destOrd="0" presId="urn:microsoft.com/office/officeart/2005/8/layout/hierarchy2"/>
    <dgm:cxn modelId="{9BA6FB92-730E-4666-BFFC-551E8C40F67E}" type="presParOf" srcId="{14714887-E966-470C-860D-96908FD88E18}" destId="{1906A700-A645-429B-8F9F-2A4F59D4835E}" srcOrd="0" destOrd="0" presId="urn:microsoft.com/office/officeart/2005/8/layout/hierarchy2"/>
    <dgm:cxn modelId="{21BFBA4B-B58C-49E1-943D-D29395C1B12D}" type="presParOf" srcId="{14714887-E966-470C-860D-96908FD88E18}" destId="{9E21E745-5CA6-4C1A-A097-7D4CFAE8952B}" srcOrd="1" destOrd="0" presId="urn:microsoft.com/office/officeart/2005/8/layout/hierarchy2"/>
    <dgm:cxn modelId="{1B43CAA4-4FF7-4D39-B932-F3E5D19D8384}" type="presParOf" srcId="{1AAB8F11-CB53-4E23-8DA2-6135C0475A27}" destId="{2938BCE4-55BC-4FA7-8B13-8D7362E71CAD}" srcOrd="4" destOrd="0" presId="urn:microsoft.com/office/officeart/2005/8/layout/hierarchy2"/>
    <dgm:cxn modelId="{37D0842D-43E1-4C24-A12D-6575EDEBB571}" type="presParOf" srcId="{2938BCE4-55BC-4FA7-8B13-8D7362E71CAD}" destId="{A6341011-54EC-4E06-9306-EAF2DE56CD2C}" srcOrd="0" destOrd="0" presId="urn:microsoft.com/office/officeart/2005/8/layout/hierarchy2"/>
    <dgm:cxn modelId="{06AA7F82-084F-4A80-905B-61187A2DCD3F}" type="presParOf" srcId="{1AAB8F11-CB53-4E23-8DA2-6135C0475A27}" destId="{A0A8C24A-B549-4DD3-A86B-5C27239361DA}" srcOrd="5" destOrd="0" presId="urn:microsoft.com/office/officeart/2005/8/layout/hierarchy2"/>
    <dgm:cxn modelId="{6F2C3F74-38E1-472D-BEEB-3A25A66A100B}" type="presParOf" srcId="{A0A8C24A-B549-4DD3-A86B-5C27239361DA}" destId="{368F1645-5A66-45DB-B296-C23315AB7E22}" srcOrd="0" destOrd="0" presId="urn:microsoft.com/office/officeart/2005/8/layout/hierarchy2"/>
    <dgm:cxn modelId="{2C5D9A31-8013-42EA-95B8-76B291E5B8FF}" type="presParOf" srcId="{A0A8C24A-B549-4DD3-A86B-5C27239361DA}" destId="{AAB70EE2-6F5D-4397-9BEA-BD14754644EA}" srcOrd="1" destOrd="0" presId="urn:microsoft.com/office/officeart/2005/8/layout/hierarchy2"/>
    <dgm:cxn modelId="{7E04E37B-EDC1-4E6F-AFC7-D8769144D545}" type="presParOf" srcId="{BE306FCD-9806-4F30-B3B1-CA273857349C}" destId="{3EC8FEA1-FACA-4B7A-ACC4-B6309011D501}" srcOrd="2" destOrd="0" presId="urn:microsoft.com/office/officeart/2005/8/layout/hierarchy2"/>
    <dgm:cxn modelId="{93DA78B1-CF40-4D63-AACA-1729F5EBA661}" type="presParOf" srcId="{3EC8FEA1-FACA-4B7A-ACC4-B6309011D501}" destId="{2AEF7D3A-FF38-45BC-9B3E-D40CCE847072}" srcOrd="0" destOrd="0" presId="urn:microsoft.com/office/officeart/2005/8/layout/hierarchy2"/>
    <dgm:cxn modelId="{C0B00886-742C-4880-8C4A-4BCA65510431}" type="presParOf" srcId="{3EC8FEA1-FACA-4B7A-ACC4-B6309011D501}" destId="{2E81C92C-CE54-4B34-8AD9-23F5F8E60BCB}" srcOrd="1" destOrd="0" presId="urn:microsoft.com/office/officeart/2005/8/layout/hierarchy2"/>
    <dgm:cxn modelId="{88DA844E-274E-40BC-A0DF-BCF5AA7F8713}" type="presParOf" srcId="{2E81C92C-CE54-4B34-8AD9-23F5F8E60BCB}" destId="{674BA392-5914-4B78-A520-EE26D65D05C8}" srcOrd="0" destOrd="0" presId="urn:microsoft.com/office/officeart/2005/8/layout/hierarchy2"/>
    <dgm:cxn modelId="{94D55640-6E6E-4C29-AFFF-9F2325BAC21A}" type="presParOf" srcId="{674BA392-5914-4B78-A520-EE26D65D05C8}" destId="{CAE1C8E1-FF9C-459C-820F-5A372E5B5202}" srcOrd="0" destOrd="0" presId="urn:microsoft.com/office/officeart/2005/8/layout/hierarchy2"/>
    <dgm:cxn modelId="{B480A25D-4BAF-4711-AE3C-6781C2F7C44F}" type="presParOf" srcId="{2E81C92C-CE54-4B34-8AD9-23F5F8E60BCB}" destId="{905C17AD-FE93-4469-8609-EDCF89529AA2}" srcOrd="1" destOrd="0" presId="urn:microsoft.com/office/officeart/2005/8/layout/hierarchy2"/>
    <dgm:cxn modelId="{A226FC77-7143-4BC1-94C1-646784D829EC}" type="presParOf" srcId="{905C17AD-FE93-4469-8609-EDCF89529AA2}" destId="{497DB5E4-8EF3-40EA-9803-E80F51F19C35}" srcOrd="0" destOrd="0" presId="urn:microsoft.com/office/officeart/2005/8/layout/hierarchy2"/>
    <dgm:cxn modelId="{1986DC77-755B-432F-861B-AA0AE43288B1}" type="presParOf" srcId="{905C17AD-FE93-4469-8609-EDCF89529AA2}" destId="{A54907F9-77D3-493A-BD14-6183BAA27BA4}" srcOrd="1" destOrd="0" presId="urn:microsoft.com/office/officeart/2005/8/layout/hierarchy2"/>
    <dgm:cxn modelId="{177D48B4-B3B3-4B12-88C9-83F7F5D00406}" type="presParOf" srcId="{2E81C92C-CE54-4B34-8AD9-23F5F8E60BCB}" destId="{EB2274FC-15F8-41B7-935B-E389FD47AFD1}" srcOrd="2" destOrd="0" presId="urn:microsoft.com/office/officeart/2005/8/layout/hierarchy2"/>
    <dgm:cxn modelId="{53CB2FF6-8A33-447D-9B57-F15C956C4467}" type="presParOf" srcId="{EB2274FC-15F8-41B7-935B-E389FD47AFD1}" destId="{87E32AC2-4577-44E3-BD84-D5E3BD970540}" srcOrd="0" destOrd="0" presId="urn:microsoft.com/office/officeart/2005/8/layout/hierarchy2"/>
    <dgm:cxn modelId="{468324FC-CB3E-4860-9252-EC0938664EF8}" type="presParOf" srcId="{2E81C92C-CE54-4B34-8AD9-23F5F8E60BCB}" destId="{9076073A-94D7-4B3A-BEDD-A7CFB249D472}" srcOrd="3" destOrd="0" presId="urn:microsoft.com/office/officeart/2005/8/layout/hierarchy2"/>
    <dgm:cxn modelId="{7896CDEB-1DD4-4869-A9B7-239BEFA5AAEA}" type="presParOf" srcId="{9076073A-94D7-4B3A-BEDD-A7CFB249D472}" destId="{F53448B5-447F-4F1A-81C6-1F0D19E192DD}" srcOrd="0" destOrd="0" presId="urn:microsoft.com/office/officeart/2005/8/layout/hierarchy2"/>
    <dgm:cxn modelId="{8CE6C566-7DA1-4DAE-87BD-BF046452E6C3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i="1" kern="1200"/>
            <a:t>&lt;livrables&gt;</a:t>
          </a:r>
          <a:r>
            <a:rPr lang="fr-FR" sz="11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16345-9174-C141-B4AC-5F59C332B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\Users\blaudez\AppData\Roaming\Microsoft\Templates\Page de garde Business pour rapport.dotx</Template>
  <TotalTime>0</TotalTime>
  <Pages>13</Pages>
  <Words>2970</Words>
  <Characters>16929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2015-11-10T07:11:00Z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